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2879A875" w:rsidR="00E81978" w:rsidRDefault="000D2673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4C2B00">
            <w:t>6.</w:t>
          </w:r>
          <w:r w:rsidR="00C90A4C">
            <w:t>4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00D2FB6D" w:rsidR="0075362E" w:rsidRDefault="004C2B00" w:rsidP="00B823AA">
      <w:pPr>
        <w:pStyle w:val="Title2"/>
      </w:pPr>
      <w:r>
        <w:t>8</w:t>
      </w:r>
      <w:r w:rsidR="0075362E">
        <w:t>/</w:t>
      </w:r>
      <w:r>
        <w:t>1</w:t>
      </w:r>
      <w:r w:rsidR="00C076B0">
        <w:t>1</w:t>
      </w:r>
      <w:r w:rsidR="0075362E">
        <w:t>/20</w:t>
      </w:r>
      <w:r w:rsidR="001F3D94">
        <w:t>20</w:t>
      </w:r>
    </w:p>
    <w:p w14:paraId="72204409" w14:textId="5A74221F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</w:t>
      </w:r>
      <w:r w:rsidR="00202358">
        <w:t>420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270ABD2C" w:rsidR="005C7460" w:rsidRDefault="005C7460" w:rsidP="00BF4E9E">
      <w:pPr>
        <w:pStyle w:val="Title2"/>
      </w:pPr>
    </w:p>
    <w:p w14:paraId="579CA123" w14:textId="6FC8BB04" w:rsidR="00A3658C" w:rsidRDefault="00A3658C" w:rsidP="00BF4E9E">
      <w:pPr>
        <w:pStyle w:val="Title2"/>
      </w:pPr>
    </w:p>
    <w:p w14:paraId="6BE141D6" w14:textId="6207FA27" w:rsidR="00415553" w:rsidRDefault="00415553" w:rsidP="00BF4E9E">
      <w:pPr>
        <w:pStyle w:val="Title2"/>
      </w:pPr>
    </w:p>
    <w:p w14:paraId="1D2640AD" w14:textId="48E29D02" w:rsidR="00D232C5" w:rsidRDefault="00202358" w:rsidP="00BF4E9E">
      <w:pPr>
        <w:pStyle w:val="Title2"/>
      </w:pPr>
      <w:r>
        <w:rPr>
          <w:noProof/>
        </w:rPr>
        <w:drawing>
          <wp:inline distT="0" distB="0" distL="0" distR="0" wp14:anchorId="38AE2F31" wp14:editId="2D28463C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2FAC" w14:textId="166E7C61" w:rsidR="00A3658C" w:rsidRDefault="00202358" w:rsidP="00BF4E9E">
      <w:pPr>
        <w:pStyle w:val="Title2"/>
      </w:pPr>
      <w:r>
        <w:rPr>
          <w:noProof/>
        </w:rPr>
        <w:drawing>
          <wp:inline distT="0" distB="0" distL="0" distR="0" wp14:anchorId="27A6469E" wp14:editId="2BB7D980">
            <wp:extent cx="5943600" cy="1182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BFA7" w14:textId="45125C36" w:rsidR="0048215D" w:rsidRDefault="0048215D" w:rsidP="00BF4E9E">
      <w:pPr>
        <w:pStyle w:val="Title2"/>
      </w:pPr>
    </w:p>
    <w:p w14:paraId="5D10505E" w14:textId="27E6590B" w:rsidR="005E0371" w:rsidRDefault="00202358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4AF2CDCB" wp14:editId="2AE716E0">
            <wp:extent cx="5943600" cy="3707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62B9" w14:textId="1093F669" w:rsidR="00CC6BBA" w:rsidRDefault="00202358" w:rsidP="00CC6BBA">
      <w:pPr>
        <w:pStyle w:val="Title2"/>
        <w:jc w:val="left"/>
      </w:pPr>
      <w:r>
        <w:rPr>
          <w:noProof/>
        </w:rPr>
        <w:drawing>
          <wp:inline distT="0" distB="0" distL="0" distR="0" wp14:anchorId="1760CEAC" wp14:editId="07EEDA9F">
            <wp:extent cx="5943600" cy="2846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B7C1" w14:textId="37754A42" w:rsidR="00CC6BBA" w:rsidRDefault="00CC6BBA" w:rsidP="00CC6BBA">
      <w:pPr>
        <w:pStyle w:val="Title2"/>
        <w:jc w:val="left"/>
      </w:pPr>
    </w:p>
    <w:p w14:paraId="00A742E1" w14:textId="0F3BC2B4" w:rsidR="005E0371" w:rsidRDefault="00270BBD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03A88DFA" wp14:editId="33F6698B">
            <wp:extent cx="4109085" cy="822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8A1" w14:textId="3B27FF45" w:rsidR="00270BBD" w:rsidRPr="006A7B24" w:rsidRDefault="00270BBD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0878C500" wp14:editId="32343CAD">
            <wp:extent cx="5943600" cy="2449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BBD" w:rsidRPr="006A7B24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82731" w14:textId="77777777" w:rsidR="000D2673" w:rsidRDefault="000D2673">
      <w:pPr>
        <w:spacing w:line="240" w:lineRule="auto"/>
      </w:pPr>
      <w:r>
        <w:separator/>
      </w:r>
    </w:p>
    <w:p w14:paraId="7C946554" w14:textId="77777777" w:rsidR="000D2673" w:rsidRDefault="000D2673"/>
  </w:endnote>
  <w:endnote w:type="continuationSeparator" w:id="0">
    <w:p w14:paraId="78FA591A" w14:textId="77777777" w:rsidR="000D2673" w:rsidRDefault="000D2673">
      <w:pPr>
        <w:spacing w:line="240" w:lineRule="auto"/>
      </w:pPr>
      <w:r>
        <w:continuationSeparator/>
      </w:r>
    </w:p>
    <w:p w14:paraId="37394211" w14:textId="77777777" w:rsidR="000D2673" w:rsidRDefault="000D26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D85F3" w14:textId="77777777" w:rsidR="000D2673" w:rsidRDefault="000D2673">
      <w:pPr>
        <w:spacing w:line="240" w:lineRule="auto"/>
      </w:pPr>
      <w:r>
        <w:separator/>
      </w:r>
    </w:p>
    <w:p w14:paraId="10988BFA" w14:textId="77777777" w:rsidR="000D2673" w:rsidRDefault="000D2673"/>
  </w:footnote>
  <w:footnote w:type="continuationSeparator" w:id="0">
    <w:p w14:paraId="4D8C50C4" w14:textId="77777777" w:rsidR="000D2673" w:rsidRDefault="000D2673">
      <w:pPr>
        <w:spacing w:line="240" w:lineRule="auto"/>
      </w:pPr>
      <w:r>
        <w:continuationSeparator/>
      </w:r>
    </w:p>
    <w:p w14:paraId="1B035C73" w14:textId="77777777" w:rsidR="000D2673" w:rsidRDefault="000D26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32F2669B" w:rsidR="006A2BF0" w:rsidRDefault="000D267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90A4C">
          <w:rPr>
            <w:rStyle w:val="Strong"/>
          </w:rPr>
          <w:t>ASSIGNMENT 6.4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063941F6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4C2B00">
          <w:rPr>
            <w:rFonts w:asciiTheme="majorHAnsi" w:eastAsiaTheme="majorEastAsia" w:hAnsiTheme="majorHAnsi" w:cstheme="majorBidi"/>
          </w:rPr>
          <w:t>6.</w:t>
        </w:r>
        <w:r w:rsidR="00C90A4C">
          <w:rPr>
            <w:rFonts w:asciiTheme="majorHAnsi" w:eastAsiaTheme="majorEastAsia" w:hAnsiTheme="majorHAnsi" w:cstheme="majorBidi"/>
          </w:rPr>
          <w:t>4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2673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E77B6"/>
    <w:rsid w:val="001F3319"/>
    <w:rsid w:val="001F3D94"/>
    <w:rsid w:val="001F6DE4"/>
    <w:rsid w:val="00202358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70BBD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30989"/>
    <w:rsid w:val="003433B7"/>
    <w:rsid w:val="00344BC2"/>
    <w:rsid w:val="00351E27"/>
    <w:rsid w:val="003525E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15553"/>
    <w:rsid w:val="00447F2B"/>
    <w:rsid w:val="004643B7"/>
    <w:rsid w:val="0048215D"/>
    <w:rsid w:val="00484D6C"/>
    <w:rsid w:val="00495A46"/>
    <w:rsid w:val="004A0947"/>
    <w:rsid w:val="004A4BF7"/>
    <w:rsid w:val="004C2B00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85A44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27AF3"/>
    <w:rsid w:val="00732D17"/>
    <w:rsid w:val="00735361"/>
    <w:rsid w:val="0075362E"/>
    <w:rsid w:val="00766ABE"/>
    <w:rsid w:val="00770537"/>
    <w:rsid w:val="007763EE"/>
    <w:rsid w:val="007827AC"/>
    <w:rsid w:val="007A4ACB"/>
    <w:rsid w:val="007B73BF"/>
    <w:rsid w:val="007E6D65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D2D13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3658C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2B04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0A4C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2317E"/>
    <w:rsid w:val="00D232C5"/>
    <w:rsid w:val="00D45696"/>
    <w:rsid w:val="00D52847"/>
    <w:rsid w:val="00D552BF"/>
    <w:rsid w:val="00D8095C"/>
    <w:rsid w:val="00D85B68"/>
    <w:rsid w:val="00D909BA"/>
    <w:rsid w:val="00D95835"/>
    <w:rsid w:val="00DB23F2"/>
    <w:rsid w:val="00DC372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772E6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63549"/>
    <w:rsid w:val="001A7F1E"/>
    <w:rsid w:val="001B6FB9"/>
    <w:rsid w:val="00307EDB"/>
    <w:rsid w:val="003761AB"/>
    <w:rsid w:val="003D0153"/>
    <w:rsid w:val="004D0FD5"/>
    <w:rsid w:val="00552F27"/>
    <w:rsid w:val="005E0342"/>
    <w:rsid w:val="005F4DEF"/>
    <w:rsid w:val="006B1900"/>
    <w:rsid w:val="006F6BAC"/>
    <w:rsid w:val="0073303C"/>
    <w:rsid w:val="007356DC"/>
    <w:rsid w:val="00784A0C"/>
    <w:rsid w:val="007D0689"/>
    <w:rsid w:val="007E61F7"/>
    <w:rsid w:val="00847AF8"/>
    <w:rsid w:val="00894AD9"/>
    <w:rsid w:val="00A8172A"/>
    <w:rsid w:val="00AB0454"/>
    <w:rsid w:val="00B50CE0"/>
    <w:rsid w:val="00CB0B09"/>
    <w:rsid w:val="00CB1723"/>
    <w:rsid w:val="00CE3552"/>
    <w:rsid w:val="00D10FF0"/>
    <w:rsid w:val="00D804FB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6.4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2</TotalTime>
  <Pages>5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6.4</dc:title>
  <dc:subject/>
  <dc:creator>michelle</dc:creator>
  <cp:keywords/>
  <dc:description/>
  <cp:lastModifiedBy>Michelle Nesbitt</cp:lastModifiedBy>
  <cp:revision>4</cp:revision>
  <cp:lastPrinted>2018-01-31T15:24:00Z</cp:lastPrinted>
  <dcterms:created xsi:type="dcterms:W3CDTF">2020-08-13T22:50:00Z</dcterms:created>
  <dcterms:modified xsi:type="dcterms:W3CDTF">2020-08-13T22:54:00Z</dcterms:modified>
</cp:coreProperties>
</file>