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FC3FD" w14:textId="3FC51112" w:rsidR="00E81978" w:rsidRDefault="00840CEB">
      <w:pPr>
        <w:pStyle w:val="Title"/>
      </w:pPr>
      <w:sdt>
        <w:sdtPr>
          <w:alias w:val="Title:"/>
          <w:tag w:val="Title:"/>
          <w:id w:val="726351117"/>
          <w:placeholder>
            <w:docPart w:val="DC39C156ED1A4841B3015B3C1A767F8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3A6457">
            <w:t xml:space="preserve">Assignment </w:t>
          </w:r>
          <w:r w:rsidR="006C0677">
            <w:t>8</w:t>
          </w:r>
          <w:r w:rsidR="004C2B00">
            <w:t>.</w:t>
          </w:r>
          <w:r w:rsidR="00C90A4C">
            <w:t>4</w:t>
          </w:r>
        </w:sdtContent>
      </w:sdt>
    </w:p>
    <w:p w14:paraId="109EBBB9" w14:textId="5EC57F88" w:rsidR="00B823AA" w:rsidRDefault="0075362E" w:rsidP="00B823AA">
      <w:pPr>
        <w:pStyle w:val="Title2"/>
      </w:pPr>
      <w:r>
        <w:t>Michelle Nesbitt</w:t>
      </w:r>
    </w:p>
    <w:p w14:paraId="34945098" w14:textId="227120F3" w:rsidR="0075362E" w:rsidRDefault="004C2B00" w:rsidP="00B823AA">
      <w:pPr>
        <w:pStyle w:val="Title2"/>
      </w:pPr>
      <w:r>
        <w:t>8</w:t>
      </w:r>
      <w:r w:rsidR="0075362E">
        <w:t>/</w:t>
      </w:r>
      <w:r w:rsidR="006C0677">
        <w:t>25</w:t>
      </w:r>
      <w:r w:rsidR="0075362E">
        <w:t>/20</w:t>
      </w:r>
      <w:r w:rsidR="001F3D94">
        <w:t>20</w:t>
      </w:r>
    </w:p>
    <w:p w14:paraId="72204409" w14:textId="5A74221F" w:rsidR="006A7B24" w:rsidRDefault="001F3D94" w:rsidP="00BF4E9E">
      <w:pPr>
        <w:pStyle w:val="Title2"/>
      </w:pPr>
      <w:r>
        <w:t xml:space="preserve">Bellevue </w:t>
      </w:r>
      <w:r w:rsidR="00913F67">
        <w:t xml:space="preserve">University </w:t>
      </w:r>
      <w:r w:rsidR="00BA23B3">
        <w:t>–</w:t>
      </w:r>
      <w:r w:rsidR="00EA4368">
        <w:t xml:space="preserve"> </w:t>
      </w:r>
      <w:r>
        <w:t>WEB</w:t>
      </w:r>
      <w:r w:rsidR="00E71832">
        <w:t>-</w:t>
      </w:r>
      <w:r w:rsidR="00202358">
        <w:t>420</w:t>
      </w:r>
      <w:r w:rsidR="0075362E">
        <w:br/>
      </w:r>
    </w:p>
    <w:p w14:paraId="2FD29F67" w14:textId="3E39FA20" w:rsidR="00BF4E9E" w:rsidRDefault="00BF4E9E" w:rsidP="00BF4E9E">
      <w:pPr>
        <w:pStyle w:val="Title2"/>
      </w:pPr>
    </w:p>
    <w:p w14:paraId="513D70F2" w14:textId="3D22CD27" w:rsidR="00BF4E9E" w:rsidRDefault="00BF4E9E" w:rsidP="00BF4E9E">
      <w:pPr>
        <w:pStyle w:val="Title2"/>
      </w:pPr>
    </w:p>
    <w:p w14:paraId="7B2537D1" w14:textId="3CF5D64A" w:rsidR="00BF4E9E" w:rsidRDefault="00BF4E9E" w:rsidP="00BF4E9E">
      <w:pPr>
        <w:pStyle w:val="Title2"/>
      </w:pPr>
    </w:p>
    <w:p w14:paraId="404A86D3" w14:textId="06231530" w:rsidR="00BF4E9E" w:rsidRDefault="00BF4E9E" w:rsidP="00BF4E9E">
      <w:pPr>
        <w:pStyle w:val="Title2"/>
      </w:pPr>
    </w:p>
    <w:p w14:paraId="0AF07F53" w14:textId="47513F0F" w:rsidR="00BF4E9E" w:rsidRDefault="00BF4E9E" w:rsidP="00BF4E9E">
      <w:pPr>
        <w:pStyle w:val="Title2"/>
      </w:pPr>
    </w:p>
    <w:p w14:paraId="12ED0D3A" w14:textId="2B211754" w:rsidR="00BF4E9E" w:rsidRDefault="00BF4E9E" w:rsidP="00BF4E9E">
      <w:pPr>
        <w:pStyle w:val="Title2"/>
      </w:pPr>
    </w:p>
    <w:p w14:paraId="2F88C044" w14:textId="2C44C6DF" w:rsidR="00BF4E9E" w:rsidRDefault="00BF4E9E" w:rsidP="00BF4E9E">
      <w:pPr>
        <w:pStyle w:val="Title2"/>
      </w:pPr>
    </w:p>
    <w:p w14:paraId="658E2E81" w14:textId="1A9AEE5F" w:rsidR="00BF4E9E" w:rsidRDefault="00BF4E9E" w:rsidP="00BF4E9E">
      <w:pPr>
        <w:pStyle w:val="Title2"/>
      </w:pPr>
    </w:p>
    <w:p w14:paraId="44B76E61" w14:textId="4C125E19" w:rsidR="00BF4E9E" w:rsidRDefault="00BF4E9E" w:rsidP="00BF4E9E">
      <w:pPr>
        <w:pStyle w:val="Title2"/>
      </w:pPr>
    </w:p>
    <w:p w14:paraId="77B0BD45" w14:textId="3E2AB23E" w:rsidR="00BF4E9E" w:rsidRDefault="00BF4E9E" w:rsidP="00BF4E9E">
      <w:pPr>
        <w:pStyle w:val="Title2"/>
      </w:pPr>
    </w:p>
    <w:p w14:paraId="60959693" w14:textId="65BE71BF" w:rsidR="00BF4E9E" w:rsidRDefault="00BF4E9E" w:rsidP="00BF4E9E">
      <w:pPr>
        <w:pStyle w:val="Title2"/>
      </w:pPr>
    </w:p>
    <w:p w14:paraId="561E9F40" w14:textId="0704DACE" w:rsidR="00BF4E9E" w:rsidRDefault="00BF4E9E" w:rsidP="00BF4E9E">
      <w:pPr>
        <w:pStyle w:val="Title2"/>
      </w:pPr>
    </w:p>
    <w:p w14:paraId="2408E9E5" w14:textId="0501CE89" w:rsidR="00BF4E9E" w:rsidRDefault="00BF4E9E" w:rsidP="00BF4E9E">
      <w:pPr>
        <w:pStyle w:val="Title2"/>
      </w:pPr>
    </w:p>
    <w:p w14:paraId="315D172A" w14:textId="1BE454B7" w:rsidR="00BF4E9E" w:rsidRDefault="00BF4E9E" w:rsidP="00BF4E9E">
      <w:pPr>
        <w:pStyle w:val="Title2"/>
      </w:pPr>
    </w:p>
    <w:p w14:paraId="27F871BD" w14:textId="662CA77A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lastRenderedPageBreak/>
        <w:drawing>
          <wp:inline distT="0" distB="0" distL="0" distR="0" wp14:anchorId="4EA5CEFD" wp14:editId="1A6D1789">
            <wp:extent cx="4572000" cy="33121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354F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register request</w:t>
      </w:r>
    </w:p>
    <w:p w14:paraId="3179BC6A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263E0880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username=mnesbitt23456789</w:t>
      </w:r>
    </w:p>
    <w:p w14:paraId="34D8DB3F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password=</w:t>
      </w:r>
      <w:proofErr w:type="spellStart"/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pwd</w:t>
      </w:r>
      <w:proofErr w:type="spellEnd"/>
    </w:p>
    <w:p w14:paraId="7E5FDFAE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email=mn456@123456.com</w:t>
      </w:r>
    </w:p>
    <w:p w14:paraId="3F150BF6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2578B443" w14:textId="4A1B0614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drawing>
          <wp:inline distT="0" distB="0" distL="0" distR="0" wp14:anchorId="4A028D03" wp14:editId="2C8D7700">
            <wp:extent cx="4572000" cy="843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8244A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register response</w:t>
      </w:r>
    </w:p>
    <w:p w14:paraId="2784FC55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33D10D5D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75FA835F" w14:textId="1C91FFD6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lastRenderedPageBreak/>
        <w:drawing>
          <wp:inline distT="0" distB="0" distL="0" distR="0" wp14:anchorId="5EE88268" wp14:editId="07E5F91A">
            <wp:extent cx="4572000" cy="34137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EC481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login - request</w:t>
      </w:r>
    </w:p>
    <w:p w14:paraId="4E155F68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24F9EAC1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22AFBD04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4AF30032" w14:textId="1CFBDCE4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drawing>
          <wp:inline distT="0" distB="0" distL="0" distR="0" wp14:anchorId="18DFB337" wp14:editId="28B0AD7A">
            <wp:extent cx="4582160" cy="1066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4B6A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346905C3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login response</w:t>
      </w:r>
    </w:p>
    <w:p w14:paraId="3C0EE507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2275198F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01623887" w14:textId="65112FDC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drawing>
          <wp:inline distT="0" distB="0" distL="0" distR="0" wp14:anchorId="58EAF9E1" wp14:editId="5A2F565E">
            <wp:extent cx="4572000" cy="7924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F41A6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logout request &amp; response</w:t>
      </w:r>
    </w:p>
    <w:p w14:paraId="3A265665" w14:textId="3307CACC" w:rsid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noProof/>
        </w:rPr>
        <w:lastRenderedPageBreak/>
        <w:drawing>
          <wp:inline distT="0" distB="0" distL="0" distR="0" wp14:anchorId="49810FB8" wp14:editId="23B9A392">
            <wp:extent cx="4572000" cy="2905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BB991" w14:textId="77777777" w:rsidR="00C567CB" w:rsidRPr="006C0677" w:rsidRDefault="00C567CB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6BCD44E8" w14:textId="77777777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6C0677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 </w:t>
      </w:r>
    </w:p>
    <w:p w14:paraId="3CD96321" w14:textId="700AD820" w:rsidR="006C0677" w:rsidRPr="006C0677" w:rsidRDefault="006C0677" w:rsidP="006C0677">
      <w:pPr>
        <w:spacing w:line="240" w:lineRule="auto"/>
        <w:ind w:firstLine="0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14:paraId="2192C00E" w14:textId="270ABD2C" w:rsidR="005C7460" w:rsidRDefault="005C7460" w:rsidP="00BF4E9E">
      <w:pPr>
        <w:pStyle w:val="Title2"/>
      </w:pPr>
    </w:p>
    <w:p w14:paraId="579CA123" w14:textId="6FC8BB04" w:rsidR="00A3658C" w:rsidRDefault="00A3658C" w:rsidP="00BF4E9E">
      <w:pPr>
        <w:pStyle w:val="Title2"/>
      </w:pPr>
    </w:p>
    <w:p w14:paraId="6BE141D6" w14:textId="6207FA27" w:rsidR="00415553" w:rsidRDefault="00415553" w:rsidP="00BF4E9E">
      <w:pPr>
        <w:pStyle w:val="Title2"/>
      </w:pPr>
    </w:p>
    <w:p w14:paraId="1D2640AD" w14:textId="4A6E1E52" w:rsidR="00D232C5" w:rsidRDefault="00D232C5" w:rsidP="00BF4E9E">
      <w:pPr>
        <w:pStyle w:val="Title2"/>
      </w:pPr>
    </w:p>
    <w:p w14:paraId="14132FAC" w14:textId="7D8E104B" w:rsidR="00A3658C" w:rsidRDefault="00A3658C" w:rsidP="00BF4E9E">
      <w:pPr>
        <w:pStyle w:val="Title2"/>
      </w:pPr>
    </w:p>
    <w:p w14:paraId="25B4BFA7" w14:textId="45125C36" w:rsidR="0048215D" w:rsidRDefault="0048215D" w:rsidP="00BF4E9E">
      <w:pPr>
        <w:pStyle w:val="Title2"/>
      </w:pPr>
    </w:p>
    <w:p w14:paraId="5D10505E" w14:textId="6909D2E1" w:rsidR="005E0371" w:rsidRDefault="005E0371" w:rsidP="00BF4E9E">
      <w:pPr>
        <w:pStyle w:val="Title2"/>
      </w:pPr>
    </w:p>
    <w:p w14:paraId="3EA862B9" w14:textId="38EC0251" w:rsidR="00CC6BBA" w:rsidRDefault="00CC6BBA" w:rsidP="00CC6BBA">
      <w:pPr>
        <w:pStyle w:val="Title2"/>
        <w:jc w:val="left"/>
      </w:pPr>
    </w:p>
    <w:p w14:paraId="1C55B7C1" w14:textId="37754A42" w:rsidR="00CC6BBA" w:rsidRDefault="00CC6BBA" w:rsidP="00CC6BBA">
      <w:pPr>
        <w:pStyle w:val="Title2"/>
        <w:jc w:val="left"/>
      </w:pPr>
    </w:p>
    <w:p w14:paraId="00A742E1" w14:textId="5121AB93" w:rsidR="005E0371" w:rsidRDefault="005E0371" w:rsidP="00BF4E9E">
      <w:pPr>
        <w:pStyle w:val="Title2"/>
      </w:pPr>
    </w:p>
    <w:p w14:paraId="02A938A1" w14:textId="13C0118E" w:rsidR="00270BBD" w:rsidRPr="006A7B24" w:rsidRDefault="00270BBD" w:rsidP="00BF4E9E">
      <w:pPr>
        <w:pStyle w:val="Title2"/>
      </w:pPr>
    </w:p>
    <w:sectPr w:rsidR="00270BBD" w:rsidRPr="006A7B24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1DFD53" w14:textId="77777777" w:rsidR="00840CEB" w:rsidRDefault="00840CEB">
      <w:pPr>
        <w:spacing w:line="240" w:lineRule="auto"/>
      </w:pPr>
      <w:r>
        <w:separator/>
      </w:r>
    </w:p>
    <w:p w14:paraId="768BFC5E" w14:textId="77777777" w:rsidR="00840CEB" w:rsidRDefault="00840CEB"/>
  </w:endnote>
  <w:endnote w:type="continuationSeparator" w:id="0">
    <w:p w14:paraId="668C9D9F" w14:textId="77777777" w:rsidR="00840CEB" w:rsidRDefault="00840CEB">
      <w:pPr>
        <w:spacing w:line="240" w:lineRule="auto"/>
      </w:pPr>
      <w:r>
        <w:continuationSeparator/>
      </w:r>
    </w:p>
    <w:p w14:paraId="3B87D2C6" w14:textId="77777777" w:rsidR="00840CEB" w:rsidRDefault="00840C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FA4384" w14:textId="77777777" w:rsidR="00840CEB" w:rsidRDefault="00840CEB">
      <w:pPr>
        <w:spacing w:line="240" w:lineRule="auto"/>
      </w:pPr>
      <w:r>
        <w:separator/>
      </w:r>
    </w:p>
    <w:p w14:paraId="5BFCEE13" w14:textId="77777777" w:rsidR="00840CEB" w:rsidRDefault="00840CEB"/>
  </w:footnote>
  <w:footnote w:type="continuationSeparator" w:id="0">
    <w:p w14:paraId="50419CE5" w14:textId="77777777" w:rsidR="00840CEB" w:rsidRDefault="00840CEB">
      <w:pPr>
        <w:spacing w:line="240" w:lineRule="auto"/>
      </w:pPr>
      <w:r>
        <w:continuationSeparator/>
      </w:r>
    </w:p>
    <w:p w14:paraId="002CE293" w14:textId="77777777" w:rsidR="00840CEB" w:rsidRDefault="00840CE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3C716" w14:textId="1420487E" w:rsidR="006A2BF0" w:rsidRDefault="00840CEB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103E1AAEAB854F139B80089766E3618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6C0677">
          <w:rPr>
            <w:rStyle w:val="Strong"/>
          </w:rPr>
          <w:t>ASSIGNMENT 8.4</w:t>
        </w:r>
      </w:sdtContent>
    </w:sdt>
    <w:r w:rsidR="006A2BF0">
      <w:rPr>
        <w:rStyle w:val="Strong"/>
      </w:rPr>
      <w:ptab w:relativeTo="margin" w:alignment="right" w:leader="none"/>
    </w:r>
    <w:r w:rsidR="006A2BF0">
      <w:rPr>
        <w:rStyle w:val="Strong"/>
      </w:rPr>
      <w:fldChar w:fldCharType="begin"/>
    </w:r>
    <w:r w:rsidR="006A2BF0">
      <w:rPr>
        <w:rStyle w:val="Strong"/>
      </w:rPr>
      <w:instrText xml:space="preserve"> PAGE   \* MERGEFORMAT </w:instrText>
    </w:r>
    <w:r w:rsidR="006A2BF0">
      <w:rPr>
        <w:rStyle w:val="Strong"/>
      </w:rPr>
      <w:fldChar w:fldCharType="separate"/>
    </w:r>
    <w:r w:rsidR="00233F8E">
      <w:rPr>
        <w:rStyle w:val="Strong"/>
        <w:noProof/>
      </w:rPr>
      <w:t>5</w:t>
    </w:r>
    <w:r w:rsidR="006A2BF0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E001" w14:textId="3F8FF28B" w:rsidR="006A2BF0" w:rsidRDefault="006A2BF0">
    <w:pPr>
      <w:pStyle w:val="Header"/>
      <w:rPr>
        <w:rStyle w:val="Strong"/>
      </w:rPr>
    </w:pPr>
    <w:r>
      <w:t xml:space="preserve">Running head: </w:t>
    </w:r>
    <w:sdt>
      <w:sdtPr>
        <w:rPr>
          <w:rFonts w:asciiTheme="majorHAnsi" w:eastAsiaTheme="majorEastAsia" w:hAnsiTheme="majorHAnsi" w:cstheme="majorBidi"/>
        </w:rPr>
        <w:alias w:val="Running head"/>
        <w:tag w:val=""/>
        <w:id w:val="-696842620"/>
        <w:placeholder>
          <w:docPart w:val="867F056F809140BD9DF486B6B1CB74E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5C7460">
          <w:rPr>
            <w:rFonts w:asciiTheme="majorHAnsi" w:eastAsiaTheme="majorEastAsia" w:hAnsiTheme="majorHAnsi" w:cstheme="majorBidi"/>
          </w:rPr>
          <w:t xml:space="preserve">ASSIGNMENT </w:t>
        </w:r>
        <w:r w:rsidR="006C0677">
          <w:rPr>
            <w:rFonts w:asciiTheme="majorHAnsi" w:eastAsiaTheme="majorEastAsia" w:hAnsiTheme="majorHAnsi" w:cstheme="majorBidi"/>
          </w:rPr>
          <w:t>8</w:t>
        </w:r>
        <w:r w:rsidR="004C2B00">
          <w:rPr>
            <w:rFonts w:asciiTheme="majorHAnsi" w:eastAsiaTheme="majorEastAsia" w:hAnsiTheme="majorHAnsi" w:cstheme="majorBidi"/>
          </w:rPr>
          <w:t>.</w:t>
        </w:r>
        <w:r w:rsidR="00C90A4C">
          <w:rPr>
            <w:rFonts w:asciiTheme="majorHAnsi" w:eastAsiaTheme="majorEastAsia" w:hAnsiTheme="majorHAnsi" w:cstheme="majorBidi"/>
          </w:rPr>
          <w:t>4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233F8E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3642045"/>
    <w:multiLevelType w:val="hybridMultilevel"/>
    <w:tmpl w:val="53F40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D440BC5"/>
    <w:multiLevelType w:val="hybridMultilevel"/>
    <w:tmpl w:val="8BDCF5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F00755A"/>
    <w:multiLevelType w:val="multilevel"/>
    <w:tmpl w:val="BCE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7BD47AA"/>
    <w:multiLevelType w:val="hybridMultilevel"/>
    <w:tmpl w:val="343E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534F49"/>
    <w:multiLevelType w:val="hybridMultilevel"/>
    <w:tmpl w:val="C5A4AF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2B21065"/>
    <w:multiLevelType w:val="hybridMultilevel"/>
    <w:tmpl w:val="47D88D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E670AA1"/>
    <w:multiLevelType w:val="hybridMultilevel"/>
    <w:tmpl w:val="B290B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14"/>
  </w:num>
  <w:num w:numId="14">
    <w:abstractNumId w:val="12"/>
  </w:num>
  <w:num w:numId="15">
    <w:abstractNumId w:val="18"/>
  </w:num>
  <w:num w:numId="16">
    <w:abstractNumId w:val="13"/>
  </w:num>
  <w:num w:numId="17">
    <w:abstractNumId w:val="15"/>
  </w:num>
  <w:num w:numId="18">
    <w:abstractNumId w:val="11"/>
  </w:num>
  <w:num w:numId="19">
    <w:abstractNumId w:val="17"/>
  </w:num>
  <w:num w:numId="20">
    <w:abstractNumId w:val="10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wsDSzNDA1Nze3NDdT0lEKTi0uzszPAykwNKwFAGJItjQtAAAA"/>
  </w:docVars>
  <w:rsids>
    <w:rsidRoot w:val="0075362E"/>
    <w:rsid w:val="00017A76"/>
    <w:rsid w:val="00020959"/>
    <w:rsid w:val="00044EE6"/>
    <w:rsid w:val="000673F9"/>
    <w:rsid w:val="00073136"/>
    <w:rsid w:val="0007759F"/>
    <w:rsid w:val="00092FC2"/>
    <w:rsid w:val="00097EF7"/>
    <w:rsid w:val="000C049D"/>
    <w:rsid w:val="000C055A"/>
    <w:rsid w:val="000D2673"/>
    <w:rsid w:val="000D3F41"/>
    <w:rsid w:val="000F1F12"/>
    <w:rsid w:val="0011121D"/>
    <w:rsid w:val="001227EF"/>
    <w:rsid w:val="00127EE1"/>
    <w:rsid w:val="0014249B"/>
    <w:rsid w:val="00143F06"/>
    <w:rsid w:val="00160878"/>
    <w:rsid w:val="001626EA"/>
    <w:rsid w:val="0019158B"/>
    <w:rsid w:val="001A7263"/>
    <w:rsid w:val="001B2DC3"/>
    <w:rsid w:val="001D6F91"/>
    <w:rsid w:val="001E0519"/>
    <w:rsid w:val="001E366F"/>
    <w:rsid w:val="001E7133"/>
    <w:rsid w:val="001E77B6"/>
    <w:rsid w:val="001F3319"/>
    <w:rsid w:val="001F3D94"/>
    <w:rsid w:val="001F6DE4"/>
    <w:rsid w:val="00202358"/>
    <w:rsid w:val="0021003B"/>
    <w:rsid w:val="00211D87"/>
    <w:rsid w:val="0022536B"/>
    <w:rsid w:val="00226213"/>
    <w:rsid w:val="00227BC1"/>
    <w:rsid w:val="00230F56"/>
    <w:rsid w:val="00233F8E"/>
    <w:rsid w:val="00252162"/>
    <w:rsid w:val="002524BD"/>
    <w:rsid w:val="00253FEE"/>
    <w:rsid w:val="00270BBD"/>
    <w:rsid w:val="0028039F"/>
    <w:rsid w:val="00284C60"/>
    <w:rsid w:val="002A1CE8"/>
    <w:rsid w:val="002A4944"/>
    <w:rsid w:val="002B2500"/>
    <w:rsid w:val="002C41F3"/>
    <w:rsid w:val="002D7739"/>
    <w:rsid w:val="002E46B8"/>
    <w:rsid w:val="002F3086"/>
    <w:rsid w:val="00301CF7"/>
    <w:rsid w:val="00312906"/>
    <w:rsid w:val="00326CDF"/>
    <w:rsid w:val="00330989"/>
    <w:rsid w:val="003433B7"/>
    <w:rsid w:val="00344BC2"/>
    <w:rsid w:val="00351E27"/>
    <w:rsid w:val="003525E7"/>
    <w:rsid w:val="00355D76"/>
    <w:rsid w:val="00355DCA"/>
    <w:rsid w:val="00361390"/>
    <w:rsid w:val="00363988"/>
    <w:rsid w:val="003639DF"/>
    <w:rsid w:val="0036406F"/>
    <w:rsid w:val="00375700"/>
    <w:rsid w:val="00375F78"/>
    <w:rsid w:val="00383FAE"/>
    <w:rsid w:val="003A4E5E"/>
    <w:rsid w:val="003A6457"/>
    <w:rsid w:val="003B1A85"/>
    <w:rsid w:val="003C6C62"/>
    <w:rsid w:val="003D4686"/>
    <w:rsid w:val="003E5F34"/>
    <w:rsid w:val="003E755C"/>
    <w:rsid w:val="003F3228"/>
    <w:rsid w:val="00415553"/>
    <w:rsid w:val="00447F2B"/>
    <w:rsid w:val="004643B7"/>
    <w:rsid w:val="0048215D"/>
    <w:rsid w:val="00484D6C"/>
    <w:rsid w:val="00495A46"/>
    <w:rsid w:val="004A0947"/>
    <w:rsid w:val="004A4BF7"/>
    <w:rsid w:val="004C2B00"/>
    <w:rsid w:val="004C3646"/>
    <w:rsid w:val="004D1E17"/>
    <w:rsid w:val="004D73F6"/>
    <w:rsid w:val="004E4951"/>
    <w:rsid w:val="00520867"/>
    <w:rsid w:val="00523757"/>
    <w:rsid w:val="00524344"/>
    <w:rsid w:val="00531607"/>
    <w:rsid w:val="00551A02"/>
    <w:rsid w:val="005534FA"/>
    <w:rsid w:val="0057059D"/>
    <w:rsid w:val="00577C93"/>
    <w:rsid w:val="00580B1D"/>
    <w:rsid w:val="00583553"/>
    <w:rsid w:val="00585A44"/>
    <w:rsid w:val="005B4CFE"/>
    <w:rsid w:val="005C351C"/>
    <w:rsid w:val="005C7460"/>
    <w:rsid w:val="005D2163"/>
    <w:rsid w:val="005D3A03"/>
    <w:rsid w:val="005E0371"/>
    <w:rsid w:val="005E68CF"/>
    <w:rsid w:val="005F2493"/>
    <w:rsid w:val="005F5EB3"/>
    <w:rsid w:val="00644B11"/>
    <w:rsid w:val="00682215"/>
    <w:rsid w:val="006A2BF0"/>
    <w:rsid w:val="006A5515"/>
    <w:rsid w:val="006A7B24"/>
    <w:rsid w:val="006C0677"/>
    <w:rsid w:val="006C22D0"/>
    <w:rsid w:val="006C5B82"/>
    <w:rsid w:val="006F0B94"/>
    <w:rsid w:val="0071719F"/>
    <w:rsid w:val="00727AF3"/>
    <w:rsid w:val="00732D17"/>
    <w:rsid w:val="00735361"/>
    <w:rsid w:val="0075362E"/>
    <w:rsid w:val="00766ABE"/>
    <w:rsid w:val="00770537"/>
    <w:rsid w:val="007763EE"/>
    <w:rsid w:val="007827AC"/>
    <w:rsid w:val="007A4ACB"/>
    <w:rsid w:val="007B73BF"/>
    <w:rsid w:val="007E6D65"/>
    <w:rsid w:val="007F6EA1"/>
    <w:rsid w:val="008002C0"/>
    <w:rsid w:val="008012D7"/>
    <w:rsid w:val="00812070"/>
    <w:rsid w:val="00820005"/>
    <w:rsid w:val="00840CEB"/>
    <w:rsid w:val="00843F9F"/>
    <w:rsid w:val="008566E7"/>
    <w:rsid w:val="00876EDF"/>
    <w:rsid w:val="00877EFA"/>
    <w:rsid w:val="00883B5B"/>
    <w:rsid w:val="008C5323"/>
    <w:rsid w:val="008C70F8"/>
    <w:rsid w:val="008D2D13"/>
    <w:rsid w:val="008E7229"/>
    <w:rsid w:val="008E767A"/>
    <w:rsid w:val="00901F9B"/>
    <w:rsid w:val="0091080B"/>
    <w:rsid w:val="009114B9"/>
    <w:rsid w:val="00912484"/>
    <w:rsid w:val="00913706"/>
    <w:rsid w:val="00913F67"/>
    <w:rsid w:val="009458FC"/>
    <w:rsid w:val="00945B01"/>
    <w:rsid w:val="00955C34"/>
    <w:rsid w:val="00967223"/>
    <w:rsid w:val="00971ED1"/>
    <w:rsid w:val="00981730"/>
    <w:rsid w:val="009817BD"/>
    <w:rsid w:val="009831A9"/>
    <w:rsid w:val="00991646"/>
    <w:rsid w:val="009A6A3B"/>
    <w:rsid w:val="009B6C12"/>
    <w:rsid w:val="009D129F"/>
    <w:rsid w:val="009E7759"/>
    <w:rsid w:val="00A13120"/>
    <w:rsid w:val="00A21A93"/>
    <w:rsid w:val="00A21CA1"/>
    <w:rsid w:val="00A3658C"/>
    <w:rsid w:val="00A41E6F"/>
    <w:rsid w:val="00A43421"/>
    <w:rsid w:val="00AC33ED"/>
    <w:rsid w:val="00AD09DA"/>
    <w:rsid w:val="00AD2256"/>
    <w:rsid w:val="00AD34DF"/>
    <w:rsid w:val="00AE449C"/>
    <w:rsid w:val="00AE449D"/>
    <w:rsid w:val="00AF069F"/>
    <w:rsid w:val="00AF2B04"/>
    <w:rsid w:val="00AF4FF0"/>
    <w:rsid w:val="00B02BD1"/>
    <w:rsid w:val="00B463F5"/>
    <w:rsid w:val="00B514F2"/>
    <w:rsid w:val="00B823AA"/>
    <w:rsid w:val="00B82459"/>
    <w:rsid w:val="00B938D5"/>
    <w:rsid w:val="00BA0200"/>
    <w:rsid w:val="00BA23B3"/>
    <w:rsid w:val="00BA45DB"/>
    <w:rsid w:val="00BB1A16"/>
    <w:rsid w:val="00BB5D33"/>
    <w:rsid w:val="00BB73DF"/>
    <w:rsid w:val="00BF4184"/>
    <w:rsid w:val="00BF4E9E"/>
    <w:rsid w:val="00C03202"/>
    <w:rsid w:val="00C05AFF"/>
    <w:rsid w:val="00C0601E"/>
    <w:rsid w:val="00C076B0"/>
    <w:rsid w:val="00C11910"/>
    <w:rsid w:val="00C13BE4"/>
    <w:rsid w:val="00C144B2"/>
    <w:rsid w:val="00C31D30"/>
    <w:rsid w:val="00C35FC5"/>
    <w:rsid w:val="00C51E7A"/>
    <w:rsid w:val="00C524C2"/>
    <w:rsid w:val="00C567CB"/>
    <w:rsid w:val="00C65DC6"/>
    <w:rsid w:val="00C70AC6"/>
    <w:rsid w:val="00C87751"/>
    <w:rsid w:val="00C90A4C"/>
    <w:rsid w:val="00C92006"/>
    <w:rsid w:val="00C94263"/>
    <w:rsid w:val="00C95DCF"/>
    <w:rsid w:val="00CC6BBA"/>
    <w:rsid w:val="00CD4EF4"/>
    <w:rsid w:val="00CD6E39"/>
    <w:rsid w:val="00CE30BA"/>
    <w:rsid w:val="00CF6E91"/>
    <w:rsid w:val="00D01DEE"/>
    <w:rsid w:val="00D023F1"/>
    <w:rsid w:val="00D13F2D"/>
    <w:rsid w:val="00D14FFE"/>
    <w:rsid w:val="00D2267F"/>
    <w:rsid w:val="00D2317E"/>
    <w:rsid w:val="00D232C5"/>
    <w:rsid w:val="00D45696"/>
    <w:rsid w:val="00D52847"/>
    <w:rsid w:val="00D552BF"/>
    <w:rsid w:val="00D8095C"/>
    <w:rsid w:val="00D85B68"/>
    <w:rsid w:val="00D909BA"/>
    <w:rsid w:val="00D95835"/>
    <w:rsid w:val="00DB23F2"/>
    <w:rsid w:val="00DC3722"/>
    <w:rsid w:val="00E244AF"/>
    <w:rsid w:val="00E31A79"/>
    <w:rsid w:val="00E41175"/>
    <w:rsid w:val="00E50825"/>
    <w:rsid w:val="00E6004D"/>
    <w:rsid w:val="00E61EC8"/>
    <w:rsid w:val="00E71832"/>
    <w:rsid w:val="00E81978"/>
    <w:rsid w:val="00EA4368"/>
    <w:rsid w:val="00EA578D"/>
    <w:rsid w:val="00EB5174"/>
    <w:rsid w:val="00F31A62"/>
    <w:rsid w:val="00F33C4D"/>
    <w:rsid w:val="00F379B7"/>
    <w:rsid w:val="00F45409"/>
    <w:rsid w:val="00F475B3"/>
    <w:rsid w:val="00F476F7"/>
    <w:rsid w:val="00F525FA"/>
    <w:rsid w:val="00F63E8C"/>
    <w:rsid w:val="00F772E6"/>
    <w:rsid w:val="00FA5CC0"/>
    <w:rsid w:val="00FB1662"/>
    <w:rsid w:val="00FB28F7"/>
    <w:rsid w:val="00FB396B"/>
    <w:rsid w:val="00FB4F68"/>
    <w:rsid w:val="00FC6EFA"/>
    <w:rsid w:val="00FE3C15"/>
    <w:rsid w:val="00FF2002"/>
    <w:rsid w:val="00FF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8DD10"/>
  <w15:chartTrackingRefBased/>
  <w15:docId w15:val="{7C4361F5-FFF5-40E9-9E29-95CFD19C6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344BC2"/>
    <w:rPr>
      <w:color w:val="5F5F5F" w:themeColor="hyperlink"/>
      <w:u w:val="single"/>
    </w:rPr>
  </w:style>
  <w:style w:type="character" w:customStyle="1" w:styleId="selectable">
    <w:name w:val="selectable"/>
    <w:basedOn w:val="DefaultParagraphFont"/>
    <w:rsid w:val="0036406F"/>
  </w:style>
  <w:style w:type="character" w:styleId="UnresolvedMention">
    <w:name w:val="Unresolved Mention"/>
    <w:basedOn w:val="DefaultParagraphFont"/>
    <w:uiPriority w:val="99"/>
    <w:semiHidden/>
    <w:unhideWhenUsed/>
    <w:rsid w:val="0022536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le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C39C156ED1A4841B3015B3C1A767F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9F4193-FD91-444E-ACF1-559BB2C61829}"/>
      </w:docPartPr>
      <w:docPartBody>
        <w:p w:rsidR="00015D93" w:rsidRDefault="006F6BAC">
          <w:pPr>
            <w:pStyle w:val="DC39C156ED1A4841B3015B3C1A767F85"/>
          </w:pPr>
          <w:r>
            <w:t>[Title Here, up to 12 Words, on One to Two Lines]</w:t>
          </w:r>
        </w:p>
      </w:docPartBody>
    </w:docPart>
    <w:docPart>
      <w:docPartPr>
        <w:name w:val="103E1AAEAB854F139B80089766E3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FC7478-DEA2-47E0-982A-C065B172B5CB}"/>
      </w:docPartPr>
      <w:docPartBody>
        <w:p w:rsidR="00015D93" w:rsidRDefault="006F6BAC">
          <w:pPr>
            <w:pStyle w:val="103E1AAEAB854F139B80089766E3618B"/>
          </w:pPr>
          <w:r w:rsidRPr="005D3A03">
            <w:t>Figures title:</w:t>
          </w:r>
        </w:p>
      </w:docPartBody>
    </w:docPart>
    <w:docPart>
      <w:docPartPr>
        <w:name w:val="867F056F809140BD9DF486B6B1CB74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5D42F-2C26-4540-BEF3-EE8D8196B2A9}"/>
      </w:docPartPr>
      <w:docPartBody>
        <w:p w:rsidR="00015D93" w:rsidRDefault="006F6BAC">
          <w:pPr>
            <w:pStyle w:val="867F056F809140BD9DF486B6B1CB74E0"/>
          </w:pPr>
          <w:r>
            <w:t>[Include all figures in their own section, following references (and footnotes and tables, if applicable).  Include a numbered caption for each figure.  Use the Table/Figure style for easy spacing between figure and caption.]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BAC"/>
    <w:rsid w:val="000139D3"/>
    <w:rsid w:val="00015D93"/>
    <w:rsid w:val="00163549"/>
    <w:rsid w:val="001A7F1E"/>
    <w:rsid w:val="001B6FB9"/>
    <w:rsid w:val="00307EDB"/>
    <w:rsid w:val="003761AB"/>
    <w:rsid w:val="003D0153"/>
    <w:rsid w:val="004D0FD5"/>
    <w:rsid w:val="00552F27"/>
    <w:rsid w:val="005E0342"/>
    <w:rsid w:val="005F4DEF"/>
    <w:rsid w:val="006B1900"/>
    <w:rsid w:val="006F6BAC"/>
    <w:rsid w:val="0073303C"/>
    <w:rsid w:val="007356DC"/>
    <w:rsid w:val="00784A0C"/>
    <w:rsid w:val="007D0689"/>
    <w:rsid w:val="007E61F7"/>
    <w:rsid w:val="00847AF8"/>
    <w:rsid w:val="00894AD9"/>
    <w:rsid w:val="00A8172A"/>
    <w:rsid w:val="00AB0454"/>
    <w:rsid w:val="00AD7B83"/>
    <w:rsid w:val="00B50CE0"/>
    <w:rsid w:val="00CB0B09"/>
    <w:rsid w:val="00CB1723"/>
    <w:rsid w:val="00CE3552"/>
    <w:rsid w:val="00D10FF0"/>
    <w:rsid w:val="00D804FB"/>
    <w:rsid w:val="00E60C0E"/>
    <w:rsid w:val="00ED27DC"/>
    <w:rsid w:val="00EF1FB2"/>
    <w:rsid w:val="00FD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39C156ED1A4841B3015B3C1A767F85">
    <w:name w:val="DC39C156ED1A4841B3015B3C1A767F85"/>
  </w:style>
  <w:style w:type="paragraph" w:customStyle="1" w:styleId="8EAF900D59C9477EA6B5AD435FADBC4A">
    <w:name w:val="8EAF900D59C9477EA6B5AD435FADBC4A"/>
  </w:style>
  <w:style w:type="paragraph" w:customStyle="1" w:styleId="BACCE34EA29D4A2A835AF063030733B8">
    <w:name w:val="BACCE34EA29D4A2A835AF063030733B8"/>
  </w:style>
  <w:style w:type="paragraph" w:customStyle="1" w:styleId="BDFCDFF32927439CB35062C54E5566D5">
    <w:name w:val="BDFCDFF32927439CB35062C54E5566D5"/>
  </w:style>
  <w:style w:type="paragraph" w:customStyle="1" w:styleId="E1541D6091C2468FAD7DC143AA88546B">
    <w:name w:val="E1541D6091C2468FAD7DC143AA88546B"/>
  </w:style>
  <w:style w:type="paragraph" w:customStyle="1" w:styleId="27EE4B9EEE6043449FF9F313C166AA50">
    <w:name w:val="27EE4B9EEE6043449FF9F313C166AA50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F54BCF2F34E4E459B88033583D8EB3A">
    <w:name w:val="6F54BCF2F34E4E459B88033583D8EB3A"/>
  </w:style>
  <w:style w:type="paragraph" w:customStyle="1" w:styleId="1B69BFEEF2C2448EA193ED1911EF8AF4">
    <w:name w:val="1B69BFEEF2C2448EA193ED1911EF8AF4"/>
  </w:style>
  <w:style w:type="paragraph" w:customStyle="1" w:styleId="1540D610F3334F3E825F9E1FB74D4A36">
    <w:name w:val="1540D610F3334F3E825F9E1FB74D4A36"/>
  </w:style>
  <w:style w:type="paragraph" w:customStyle="1" w:styleId="190EF58B030C4C0183AAFC0844B16EBA">
    <w:name w:val="190EF58B030C4C0183AAFC0844B16EBA"/>
  </w:style>
  <w:style w:type="paragraph" w:customStyle="1" w:styleId="50BD34F1A4BB46379A95E19560F2A90F">
    <w:name w:val="50BD34F1A4BB46379A95E19560F2A90F"/>
  </w:style>
  <w:style w:type="paragraph" w:customStyle="1" w:styleId="5878D90715694AD8AB4DCAFC5F2A8E4F">
    <w:name w:val="5878D90715694AD8AB4DCAFC5F2A8E4F"/>
  </w:style>
  <w:style w:type="paragraph" w:customStyle="1" w:styleId="F969D4F429884CF4AFCC0601CC568BE3">
    <w:name w:val="F969D4F429884CF4AFCC0601CC568BE3"/>
  </w:style>
  <w:style w:type="paragraph" w:customStyle="1" w:styleId="B55139A437474DE58B56F554B7D6B4DD">
    <w:name w:val="B55139A437474DE58B56F554B7D6B4DD"/>
  </w:style>
  <w:style w:type="paragraph" w:customStyle="1" w:styleId="1C80C47B69B94D609B7072B431D55143">
    <w:name w:val="1C80C47B69B94D609B7072B431D55143"/>
  </w:style>
  <w:style w:type="paragraph" w:customStyle="1" w:styleId="0A8708589C44418C881F4E74D5A9A8ED">
    <w:name w:val="0A8708589C44418C881F4E74D5A9A8ED"/>
  </w:style>
  <w:style w:type="paragraph" w:customStyle="1" w:styleId="A8F7C44EA48849AD82E944C693B4D7F8">
    <w:name w:val="A8F7C44EA48849AD82E944C693B4D7F8"/>
  </w:style>
  <w:style w:type="paragraph" w:customStyle="1" w:styleId="8CE90AF92D5647D98D035099EAE6217C">
    <w:name w:val="8CE90AF92D5647D98D035099EAE6217C"/>
  </w:style>
  <w:style w:type="paragraph" w:customStyle="1" w:styleId="82711057D37342858012F7649D855524">
    <w:name w:val="82711057D37342858012F7649D855524"/>
  </w:style>
  <w:style w:type="paragraph" w:customStyle="1" w:styleId="13A643873D5F4D398593A1DD45D915E5">
    <w:name w:val="13A643873D5F4D398593A1DD45D915E5"/>
  </w:style>
  <w:style w:type="paragraph" w:customStyle="1" w:styleId="C3EBE4901CCA4ACCA62AB009EA4C7754">
    <w:name w:val="C3EBE4901CCA4ACCA62AB009EA4C7754"/>
  </w:style>
  <w:style w:type="paragraph" w:customStyle="1" w:styleId="E75554D962D94F5BB772D7CDE072257F">
    <w:name w:val="E75554D962D94F5BB772D7CDE072257F"/>
  </w:style>
  <w:style w:type="paragraph" w:customStyle="1" w:styleId="54F21ACAD21A41E685D5415EA70295AD">
    <w:name w:val="54F21ACAD21A41E685D5415EA70295AD"/>
  </w:style>
  <w:style w:type="paragraph" w:customStyle="1" w:styleId="C428F3BF9F7141ABAFC124152EFC14A7">
    <w:name w:val="C428F3BF9F7141ABAFC124152EFC14A7"/>
  </w:style>
  <w:style w:type="paragraph" w:customStyle="1" w:styleId="9117643F4E684C47B3A78D612AC7DC06">
    <w:name w:val="9117643F4E684C47B3A78D612AC7DC06"/>
  </w:style>
  <w:style w:type="paragraph" w:customStyle="1" w:styleId="360559AB8B414D75B64B14D27746C4EB">
    <w:name w:val="360559AB8B414D75B64B14D27746C4EB"/>
  </w:style>
  <w:style w:type="paragraph" w:customStyle="1" w:styleId="A9A18001F15E4CBEA289FD1A9F273F7B">
    <w:name w:val="A9A18001F15E4CBEA289FD1A9F273F7B"/>
  </w:style>
  <w:style w:type="paragraph" w:customStyle="1" w:styleId="0C735598B2714F73AB4987383959C434">
    <w:name w:val="0C735598B2714F73AB4987383959C434"/>
  </w:style>
  <w:style w:type="paragraph" w:customStyle="1" w:styleId="5B92BFCA17A249ADB627C99042E091E8">
    <w:name w:val="5B92BFCA17A249ADB627C99042E091E8"/>
  </w:style>
  <w:style w:type="paragraph" w:customStyle="1" w:styleId="4C103A2BD5A646F98D4CCA2A8AF33BBE">
    <w:name w:val="4C103A2BD5A646F98D4CCA2A8AF33BBE"/>
  </w:style>
  <w:style w:type="paragraph" w:customStyle="1" w:styleId="A2522D17ECFF4EADA517893C23158736">
    <w:name w:val="A2522D17ECFF4EADA517893C23158736"/>
  </w:style>
  <w:style w:type="paragraph" w:customStyle="1" w:styleId="0EAEE8D387824DCC9ACF0A693A9CA2E2">
    <w:name w:val="0EAEE8D387824DCC9ACF0A693A9CA2E2"/>
  </w:style>
  <w:style w:type="paragraph" w:customStyle="1" w:styleId="E77ED9ABFCDD47789111D40125C86C4E">
    <w:name w:val="E77ED9ABFCDD47789111D40125C86C4E"/>
  </w:style>
  <w:style w:type="paragraph" w:customStyle="1" w:styleId="8307E685B26245378A81AA0C9EED0072">
    <w:name w:val="8307E685B26245378A81AA0C9EED0072"/>
  </w:style>
  <w:style w:type="paragraph" w:customStyle="1" w:styleId="4D173AF09AF7402B8F2787833DC77F2D">
    <w:name w:val="4D173AF09AF7402B8F2787833DC77F2D"/>
  </w:style>
  <w:style w:type="paragraph" w:customStyle="1" w:styleId="7F3A4E66D0874854B1EBE58C915A0B12">
    <w:name w:val="7F3A4E66D0874854B1EBE58C915A0B12"/>
  </w:style>
  <w:style w:type="paragraph" w:customStyle="1" w:styleId="DFE7D4636ED84A7F9109EEC4EF67A64B">
    <w:name w:val="DFE7D4636ED84A7F9109EEC4EF67A64B"/>
  </w:style>
  <w:style w:type="paragraph" w:customStyle="1" w:styleId="109EB49FF76F4F858CF1C03DD00B3817">
    <w:name w:val="109EB49FF76F4F858CF1C03DD00B3817"/>
  </w:style>
  <w:style w:type="paragraph" w:customStyle="1" w:styleId="D45EEF0BB3C842CD809AEBF27846B5E1">
    <w:name w:val="D45EEF0BB3C842CD809AEBF27846B5E1"/>
  </w:style>
  <w:style w:type="paragraph" w:customStyle="1" w:styleId="3C19C74FFDA348C0B0239E0023DE69EB">
    <w:name w:val="3C19C74FFDA348C0B0239E0023DE69EB"/>
  </w:style>
  <w:style w:type="paragraph" w:customStyle="1" w:styleId="4C7EC4558AF4470E850CCC35D7FF1B7D">
    <w:name w:val="4C7EC4558AF4470E850CCC35D7FF1B7D"/>
  </w:style>
  <w:style w:type="paragraph" w:customStyle="1" w:styleId="CFAAE4EBF0A44E01BD9CDAB2768A0E8D">
    <w:name w:val="CFAAE4EBF0A44E01BD9CDAB2768A0E8D"/>
  </w:style>
  <w:style w:type="paragraph" w:customStyle="1" w:styleId="606653FA2E50459F9F8CCE3D72928C46">
    <w:name w:val="606653FA2E50459F9F8CCE3D72928C46"/>
  </w:style>
  <w:style w:type="paragraph" w:customStyle="1" w:styleId="35430CAD2DAF4E9D8FF2031C52A66933">
    <w:name w:val="35430CAD2DAF4E9D8FF2031C52A66933"/>
  </w:style>
  <w:style w:type="paragraph" w:customStyle="1" w:styleId="DB8B58EECD8C4CC6AE96E47D27CDBA32">
    <w:name w:val="DB8B58EECD8C4CC6AE96E47D27CDBA32"/>
  </w:style>
  <w:style w:type="paragraph" w:customStyle="1" w:styleId="08BD420CEFAE40A6B8B24496032428AE">
    <w:name w:val="08BD420CEFAE40A6B8B24496032428AE"/>
  </w:style>
  <w:style w:type="paragraph" w:customStyle="1" w:styleId="00A5056B214143AA8D043055048CE854">
    <w:name w:val="00A5056B214143AA8D043055048CE854"/>
  </w:style>
  <w:style w:type="paragraph" w:customStyle="1" w:styleId="6CD8D5C9ECF64C9E90DA63F45A8B875B">
    <w:name w:val="6CD8D5C9ECF64C9E90DA63F45A8B875B"/>
  </w:style>
  <w:style w:type="paragraph" w:customStyle="1" w:styleId="C3E62B06DA5A41568F9A813A2789C215">
    <w:name w:val="C3E62B06DA5A41568F9A813A2789C215"/>
  </w:style>
  <w:style w:type="paragraph" w:customStyle="1" w:styleId="EC99F94C20764BEFB26FFE5FC5D5B027">
    <w:name w:val="EC99F94C20764BEFB26FFE5FC5D5B027"/>
  </w:style>
  <w:style w:type="paragraph" w:customStyle="1" w:styleId="4ABB5CBC958F4B958402A78CB2603841">
    <w:name w:val="4ABB5CBC958F4B958402A78CB2603841"/>
  </w:style>
  <w:style w:type="paragraph" w:customStyle="1" w:styleId="730AE8F95AE04D40B80E6C17A8073FD7">
    <w:name w:val="730AE8F95AE04D40B80E6C17A8073FD7"/>
  </w:style>
  <w:style w:type="paragraph" w:customStyle="1" w:styleId="C11E1EA0998A4BFCB16D6C6C7434BDC5">
    <w:name w:val="C11E1EA0998A4BFCB16D6C6C7434BDC5"/>
  </w:style>
  <w:style w:type="paragraph" w:customStyle="1" w:styleId="FDEF64992E094D84B10FE299CCE1C74F">
    <w:name w:val="FDEF64992E094D84B10FE299CCE1C74F"/>
  </w:style>
  <w:style w:type="paragraph" w:customStyle="1" w:styleId="D4D979B06F5A4811A6999D59538BE4D5">
    <w:name w:val="D4D979B06F5A4811A6999D59538BE4D5"/>
  </w:style>
  <w:style w:type="paragraph" w:customStyle="1" w:styleId="7F473FA20F9245C49A674D018C97E560">
    <w:name w:val="7F473FA20F9245C49A674D018C97E560"/>
  </w:style>
  <w:style w:type="paragraph" w:customStyle="1" w:styleId="FDBF191BE8AF4F0C8525FAE5A85F7724">
    <w:name w:val="FDBF191BE8AF4F0C8525FAE5A85F7724"/>
  </w:style>
  <w:style w:type="paragraph" w:customStyle="1" w:styleId="9131456E351A48A29A886AA1E5621F31">
    <w:name w:val="9131456E351A48A29A886AA1E5621F31"/>
  </w:style>
  <w:style w:type="paragraph" w:customStyle="1" w:styleId="E355F7F8F8194A1D87BE03CB76102C82">
    <w:name w:val="E355F7F8F8194A1D87BE03CB76102C82"/>
  </w:style>
  <w:style w:type="paragraph" w:customStyle="1" w:styleId="E14882C48E0F4A589D0D05094FEF47C3">
    <w:name w:val="E14882C48E0F4A589D0D05094FEF47C3"/>
  </w:style>
  <w:style w:type="paragraph" w:customStyle="1" w:styleId="72CA0AE2B9DE4096B03ECC3C0DAF5E4C">
    <w:name w:val="72CA0AE2B9DE4096B03ECC3C0DAF5E4C"/>
  </w:style>
  <w:style w:type="paragraph" w:customStyle="1" w:styleId="103E1AAEAB854F139B80089766E3618B">
    <w:name w:val="103E1AAEAB854F139B80089766E3618B"/>
  </w:style>
  <w:style w:type="paragraph" w:customStyle="1" w:styleId="867F056F809140BD9DF486B6B1CB74E0">
    <w:name w:val="867F056F809140BD9DF486B6B1CB74E0"/>
  </w:style>
  <w:style w:type="paragraph" w:customStyle="1" w:styleId="842878DBAD5B489DA16599AFF02EEC62">
    <w:name w:val="842878DBAD5B489DA16599AFF02EEC62"/>
    <w:rsid w:val="007E61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ASSIGNMENT 8.4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450AAA3-EAB2-4BFE-9B46-6E0B1D7FC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C:\Users\michelle\AppData\Roaming\Microsoft\Templates\APA style report (6th edition).dotx</Template>
  <TotalTime>4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3.2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8.4</dc:title>
  <dc:subject/>
  <dc:creator>michelle</dc:creator>
  <cp:keywords/>
  <dc:description/>
  <cp:lastModifiedBy>Michelle Nesbitt</cp:lastModifiedBy>
  <cp:revision>6</cp:revision>
  <cp:lastPrinted>2018-01-31T15:24:00Z</cp:lastPrinted>
  <dcterms:created xsi:type="dcterms:W3CDTF">2020-08-13T22:50:00Z</dcterms:created>
  <dcterms:modified xsi:type="dcterms:W3CDTF">2020-08-29T16:24:00Z</dcterms:modified>
</cp:coreProperties>
</file>