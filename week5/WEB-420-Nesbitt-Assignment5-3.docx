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7A2E9907" w:rsidR="00E81978" w:rsidRDefault="00CC565E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7E086F">
            <w:t>5.</w:t>
          </w:r>
          <w:r w:rsidR="007C79FF">
            <w:t>3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009487F4" w:rsidR="0075362E" w:rsidRDefault="005C7460" w:rsidP="00B823AA">
      <w:pPr>
        <w:pStyle w:val="Title2"/>
      </w:pPr>
      <w:r>
        <w:t>7</w:t>
      </w:r>
      <w:r w:rsidR="0075362E">
        <w:t>/</w:t>
      </w:r>
      <w:r w:rsidR="00F116F0">
        <w:t>2</w:t>
      </w:r>
      <w:r w:rsidR="007E086F">
        <w:t>9</w:t>
      </w:r>
      <w:r w:rsidR="0075362E">
        <w:t>/20</w:t>
      </w:r>
      <w:r w:rsidR="001F3D94">
        <w:t>20</w:t>
      </w:r>
    </w:p>
    <w:p w14:paraId="72204409" w14:textId="770FB583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BA23B3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79AAF1B0" w:rsidR="00BF4E9E" w:rsidRDefault="00BF4E9E" w:rsidP="00BF4E9E">
      <w:pPr>
        <w:pStyle w:val="Title2"/>
      </w:pPr>
    </w:p>
    <w:p w14:paraId="2E06D4CA" w14:textId="571E2552" w:rsidR="00F116F0" w:rsidRDefault="00F116F0" w:rsidP="00BF4E9E">
      <w:pPr>
        <w:pStyle w:val="Title2"/>
      </w:pPr>
    </w:p>
    <w:p w14:paraId="3A8A8FC2" w14:textId="70B9DE90" w:rsidR="00F116F0" w:rsidRDefault="00F116F0" w:rsidP="00BF4E9E">
      <w:pPr>
        <w:pStyle w:val="Title2"/>
      </w:pPr>
    </w:p>
    <w:p w14:paraId="259C3965" w14:textId="75528D90" w:rsidR="00F116F0" w:rsidRDefault="00F116F0" w:rsidP="00BF4E9E">
      <w:pPr>
        <w:pStyle w:val="Title2"/>
      </w:pPr>
    </w:p>
    <w:p w14:paraId="7B0DBE27" w14:textId="5944CD49" w:rsidR="00F116F0" w:rsidRDefault="00F116F0" w:rsidP="00BF4E9E">
      <w:pPr>
        <w:pStyle w:val="Title2"/>
      </w:pPr>
    </w:p>
    <w:p w14:paraId="3F8451BF" w14:textId="5240D943" w:rsidR="00F116F0" w:rsidRDefault="00F116F0" w:rsidP="00BF4E9E">
      <w:pPr>
        <w:pStyle w:val="Title2"/>
      </w:pPr>
    </w:p>
    <w:p w14:paraId="1CDBC71E" w14:textId="36729354" w:rsidR="00F116F0" w:rsidRDefault="00F116F0" w:rsidP="00BF4E9E">
      <w:pPr>
        <w:pStyle w:val="Title2"/>
      </w:pPr>
    </w:p>
    <w:p w14:paraId="648AD7A7" w14:textId="3D800F37" w:rsidR="00F116F0" w:rsidRDefault="00F116F0" w:rsidP="00BF4E9E">
      <w:pPr>
        <w:pStyle w:val="Title2"/>
      </w:pPr>
    </w:p>
    <w:p w14:paraId="74D479E2" w14:textId="1654C931" w:rsidR="00F116F0" w:rsidRDefault="00F116F0" w:rsidP="00BF4E9E">
      <w:pPr>
        <w:pStyle w:val="Title2"/>
      </w:pPr>
    </w:p>
    <w:p w14:paraId="4DB71A77" w14:textId="047F33E1" w:rsidR="00F116F0" w:rsidRDefault="00F116F0" w:rsidP="00BF4E9E">
      <w:pPr>
        <w:pStyle w:val="Title2"/>
      </w:pPr>
    </w:p>
    <w:p w14:paraId="1EF600C1" w14:textId="5E87A090" w:rsidR="00F116F0" w:rsidRDefault="00F116F0" w:rsidP="00BF4E9E">
      <w:pPr>
        <w:pStyle w:val="Title2"/>
      </w:pPr>
    </w:p>
    <w:p w14:paraId="142793D9" w14:textId="4D5FB603" w:rsidR="00F116F0" w:rsidRDefault="00F116F0" w:rsidP="00BF4E9E">
      <w:pPr>
        <w:pStyle w:val="Title2"/>
      </w:pPr>
    </w:p>
    <w:p w14:paraId="6BD6642F" w14:textId="1ACE49C6" w:rsidR="00F116F0" w:rsidRDefault="00F116F0" w:rsidP="00BF4E9E">
      <w:pPr>
        <w:pStyle w:val="Title2"/>
      </w:pPr>
    </w:p>
    <w:p w14:paraId="5413C28A" w14:textId="68B1936F" w:rsidR="00302AE0" w:rsidRDefault="00302AE0" w:rsidP="00BF4E9E">
      <w:pPr>
        <w:pStyle w:val="Title2"/>
      </w:pPr>
    </w:p>
    <w:p w14:paraId="7DB2EA7E" w14:textId="2108E148" w:rsidR="008B64A1" w:rsidRDefault="007C79FF" w:rsidP="00BF4E9E">
      <w:pPr>
        <w:pStyle w:val="Title2"/>
      </w:pPr>
      <w:r>
        <w:rPr>
          <w:noProof/>
        </w:rPr>
        <w:drawing>
          <wp:inline distT="0" distB="0" distL="0" distR="0" wp14:anchorId="1ED244E6" wp14:editId="26F5068C">
            <wp:extent cx="4330923" cy="442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0A8C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5860" w14:textId="2A367234" w:rsidR="007C79FF" w:rsidRDefault="007C79FF" w:rsidP="00BF4E9E">
      <w:pPr>
        <w:pStyle w:val="Title2"/>
      </w:pPr>
      <w:r>
        <w:rPr>
          <w:noProof/>
        </w:rPr>
        <w:lastRenderedPageBreak/>
        <w:drawing>
          <wp:inline distT="0" distB="0" distL="0" distR="0" wp14:anchorId="580A470A" wp14:editId="42C56813">
            <wp:extent cx="5010407" cy="4007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10D9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EB71" w14:textId="6C57D331" w:rsidR="007C79FF" w:rsidRDefault="007C79FF" w:rsidP="00BF4E9E">
      <w:pPr>
        <w:pStyle w:val="Title2"/>
      </w:pPr>
      <w:r>
        <w:rPr>
          <w:noProof/>
        </w:rPr>
        <w:drawing>
          <wp:inline distT="0" distB="0" distL="0" distR="0" wp14:anchorId="004DDFC3" wp14:editId="4E67C4FF">
            <wp:extent cx="1778091" cy="882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10126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9FF">
      <w:headerReference w:type="default" r:id="rId12"/>
      <w:head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BFCFA" w14:textId="77777777" w:rsidR="00CC565E" w:rsidRDefault="00CC565E">
      <w:pPr>
        <w:spacing w:line="240" w:lineRule="auto"/>
      </w:pPr>
      <w:r>
        <w:separator/>
      </w:r>
    </w:p>
    <w:p w14:paraId="18D4CE6D" w14:textId="77777777" w:rsidR="00CC565E" w:rsidRDefault="00CC565E"/>
  </w:endnote>
  <w:endnote w:type="continuationSeparator" w:id="0">
    <w:p w14:paraId="12B2FB58" w14:textId="77777777" w:rsidR="00CC565E" w:rsidRDefault="00CC565E">
      <w:pPr>
        <w:spacing w:line="240" w:lineRule="auto"/>
      </w:pPr>
      <w:r>
        <w:continuationSeparator/>
      </w:r>
    </w:p>
    <w:p w14:paraId="77610C5F" w14:textId="77777777" w:rsidR="00CC565E" w:rsidRDefault="00CC56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59760" w14:textId="77777777" w:rsidR="00CC565E" w:rsidRDefault="00CC565E">
      <w:pPr>
        <w:spacing w:line="240" w:lineRule="auto"/>
      </w:pPr>
      <w:r>
        <w:separator/>
      </w:r>
    </w:p>
    <w:p w14:paraId="64BCFB3D" w14:textId="77777777" w:rsidR="00CC565E" w:rsidRDefault="00CC565E"/>
  </w:footnote>
  <w:footnote w:type="continuationSeparator" w:id="0">
    <w:p w14:paraId="1CD2181C" w14:textId="77777777" w:rsidR="00CC565E" w:rsidRDefault="00CC565E">
      <w:pPr>
        <w:spacing w:line="240" w:lineRule="auto"/>
      </w:pPr>
      <w:r>
        <w:continuationSeparator/>
      </w:r>
    </w:p>
    <w:p w14:paraId="42F39D20" w14:textId="77777777" w:rsidR="00CC565E" w:rsidRDefault="00CC56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57F5DF2E" w:rsidR="006A2BF0" w:rsidRDefault="00CC565E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C79FF">
          <w:rPr>
            <w:rStyle w:val="Strong"/>
          </w:rPr>
          <w:t>ASSIGNMENT 5.3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0A0C4A72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7E086F">
          <w:rPr>
            <w:rFonts w:asciiTheme="majorHAnsi" w:eastAsiaTheme="majorEastAsia" w:hAnsiTheme="majorHAnsi" w:cstheme="majorBidi"/>
          </w:rPr>
          <w:t>5</w:t>
        </w:r>
        <w:r w:rsidR="00F116F0">
          <w:rPr>
            <w:rFonts w:asciiTheme="majorHAnsi" w:eastAsiaTheme="majorEastAsia" w:hAnsiTheme="majorHAnsi" w:cstheme="majorBidi"/>
          </w:rPr>
          <w:t>.</w:t>
        </w:r>
        <w:r w:rsidR="007C79FF">
          <w:rPr>
            <w:rFonts w:asciiTheme="majorHAnsi" w:eastAsiaTheme="majorEastAsia" w:hAnsiTheme="majorHAnsi" w:cstheme="majorBidi"/>
          </w:rPr>
          <w:t>3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7EF7"/>
    <w:rsid w:val="000C049D"/>
    <w:rsid w:val="000C055A"/>
    <w:rsid w:val="000D3F41"/>
    <w:rsid w:val="000F1F12"/>
    <w:rsid w:val="0011121D"/>
    <w:rsid w:val="001227EF"/>
    <w:rsid w:val="00127EE1"/>
    <w:rsid w:val="00141D48"/>
    <w:rsid w:val="0014249B"/>
    <w:rsid w:val="00143F06"/>
    <w:rsid w:val="00160878"/>
    <w:rsid w:val="001626EA"/>
    <w:rsid w:val="0019158B"/>
    <w:rsid w:val="001A7263"/>
    <w:rsid w:val="001A7E09"/>
    <w:rsid w:val="001B2DC3"/>
    <w:rsid w:val="001B4401"/>
    <w:rsid w:val="001D6F91"/>
    <w:rsid w:val="001E0519"/>
    <w:rsid w:val="001E366F"/>
    <w:rsid w:val="001E7133"/>
    <w:rsid w:val="001F3319"/>
    <w:rsid w:val="001F3D94"/>
    <w:rsid w:val="001F6DE4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02AE0"/>
    <w:rsid w:val="00312906"/>
    <w:rsid w:val="00326CDF"/>
    <w:rsid w:val="003433B7"/>
    <w:rsid w:val="00344BC2"/>
    <w:rsid w:val="00351E2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034E0"/>
    <w:rsid w:val="004643B7"/>
    <w:rsid w:val="00484D6C"/>
    <w:rsid w:val="00495A46"/>
    <w:rsid w:val="004A0947"/>
    <w:rsid w:val="004A4BF7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B4CFE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22D0"/>
    <w:rsid w:val="006C5B82"/>
    <w:rsid w:val="006E2D35"/>
    <w:rsid w:val="006F0B94"/>
    <w:rsid w:val="0071719F"/>
    <w:rsid w:val="00732D17"/>
    <w:rsid w:val="00735361"/>
    <w:rsid w:val="0075362E"/>
    <w:rsid w:val="00766ABE"/>
    <w:rsid w:val="007763EE"/>
    <w:rsid w:val="007827AC"/>
    <w:rsid w:val="007A4ACB"/>
    <w:rsid w:val="007B73BF"/>
    <w:rsid w:val="007C79FF"/>
    <w:rsid w:val="007E086F"/>
    <w:rsid w:val="007F6EA1"/>
    <w:rsid w:val="008002C0"/>
    <w:rsid w:val="008012D7"/>
    <w:rsid w:val="00812070"/>
    <w:rsid w:val="00820005"/>
    <w:rsid w:val="00843F9F"/>
    <w:rsid w:val="008566E7"/>
    <w:rsid w:val="00876EDF"/>
    <w:rsid w:val="00877EFA"/>
    <w:rsid w:val="00883B5B"/>
    <w:rsid w:val="008B64A1"/>
    <w:rsid w:val="008C5323"/>
    <w:rsid w:val="008C70F8"/>
    <w:rsid w:val="008E7229"/>
    <w:rsid w:val="00901F9B"/>
    <w:rsid w:val="0091080B"/>
    <w:rsid w:val="009114B9"/>
    <w:rsid w:val="00912484"/>
    <w:rsid w:val="00913706"/>
    <w:rsid w:val="00913F67"/>
    <w:rsid w:val="009458FC"/>
    <w:rsid w:val="00945B01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4FF0"/>
    <w:rsid w:val="00B02BD1"/>
    <w:rsid w:val="00B24D21"/>
    <w:rsid w:val="00B463F5"/>
    <w:rsid w:val="00B514F2"/>
    <w:rsid w:val="00B823AA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11910"/>
    <w:rsid w:val="00C13BE4"/>
    <w:rsid w:val="00C31D30"/>
    <w:rsid w:val="00C35FC5"/>
    <w:rsid w:val="00C51E7A"/>
    <w:rsid w:val="00C524C2"/>
    <w:rsid w:val="00C65DC6"/>
    <w:rsid w:val="00C70AC6"/>
    <w:rsid w:val="00C87751"/>
    <w:rsid w:val="00C92006"/>
    <w:rsid w:val="00C94263"/>
    <w:rsid w:val="00C95DCF"/>
    <w:rsid w:val="00CC565E"/>
    <w:rsid w:val="00CD4EF4"/>
    <w:rsid w:val="00CD6E39"/>
    <w:rsid w:val="00CE30BA"/>
    <w:rsid w:val="00CF6E91"/>
    <w:rsid w:val="00D01DEE"/>
    <w:rsid w:val="00D023F1"/>
    <w:rsid w:val="00D14FFE"/>
    <w:rsid w:val="00D2267F"/>
    <w:rsid w:val="00D45696"/>
    <w:rsid w:val="00D52847"/>
    <w:rsid w:val="00D5544B"/>
    <w:rsid w:val="00D8095C"/>
    <w:rsid w:val="00D85B68"/>
    <w:rsid w:val="00D909BA"/>
    <w:rsid w:val="00D95835"/>
    <w:rsid w:val="00DB23F2"/>
    <w:rsid w:val="00E244AF"/>
    <w:rsid w:val="00E31A79"/>
    <w:rsid w:val="00E41175"/>
    <w:rsid w:val="00E50825"/>
    <w:rsid w:val="00E6004D"/>
    <w:rsid w:val="00E61EC8"/>
    <w:rsid w:val="00E81978"/>
    <w:rsid w:val="00EA4368"/>
    <w:rsid w:val="00EA578D"/>
    <w:rsid w:val="00EB5174"/>
    <w:rsid w:val="00F116F0"/>
    <w:rsid w:val="00F31A62"/>
    <w:rsid w:val="00F33C4D"/>
    <w:rsid w:val="00F379B7"/>
    <w:rsid w:val="00F45409"/>
    <w:rsid w:val="00F475B3"/>
    <w:rsid w:val="00F476F7"/>
    <w:rsid w:val="00F525FA"/>
    <w:rsid w:val="00F63E8C"/>
    <w:rsid w:val="00FB1662"/>
    <w:rsid w:val="00FB28F7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A7F1E"/>
    <w:rsid w:val="001B6FB9"/>
    <w:rsid w:val="00235470"/>
    <w:rsid w:val="00307EDB"/>
    <w:rsid w:val="0037538C"/>
    <w:rsid w:val="003761AB"/>
    <w:rsid w:val="003D0153"/>
    <w:rsid w:val="00582F5D"/>
    <w:rsid w:val="006B1900"/>
    <w:rsid w:val="006F6BAC"/>
    <w:rsid w:val="00784A0C"/>
    <w:rsid w:val="007A02FC"/>
    <w:rsid w:val="007E61F7"/>
    <w:rsid w:val="00847AF8"/>
    <w:rsid w:val="00894AD9"/>
    <w:rsid w:val="00A653E4"/>
    <w:rsid w:val="00B50CE0"/>
    <w:rsid w:val="00CB0B09"/>
    <w:rsid w:val="00CB1723"/>
    <w:rsid w:val="00D10FF0"/>
    <w:rsid w:val="00E400CC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5.3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2.3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5.3</dc:title>
  <dc:subject/>
  <dc:creator>michelle</dc:creator>
  <cp:keywords/>
  <dc:description/>
  <cp:lastModifiedBy>Michelle Nesbitt</cp:lastModifiedBy>
  <cp:revision>8</cp:revision>
  <cp:lastPrinted>2018-01-31T15:24:00Z</cp:lastPrinted>
  <dcterms:created xsi:type="dcterms:W3CDTF">2020-07-25T18:07:00Z</dcterms:created>
  <dcterms:modified xsi:type="dcterms:W3CDTF">2020-08-02T12:08:00Z</dcterms:modified>
</cp:coreProperties>
</file>