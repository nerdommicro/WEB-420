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FC3FD" w14:textId="67C202EC" w:rsidR="00E81978" w:rsidRDefault="00377827">
      <w:pPr>
        <w:pStyle w:val="Title"/>
      </w:pPr>
      <w:sdt>
        <w:sdtPr>
          <w:alias w:val="Title:"/>
          <w:tag w:val="Title:"/>
          <w:id w:val="726351117"/>
          <w:placeholder>
            <w:docPart w:val="DC39C156ED1A4841B3015B3C1A767F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A6457">
            <w:t xml:space="preserve">Assignment </w:t>
          </w:r>
          <w:r w:rsidR="007E086F">
            <w:t>5.</w:t>
          </w:r>
          <w:r w:rsidR="00245F86">
            <w:t>4</w:t>
          </w:r>
        </w:sdtContent>
      </w:sdt>
    </w:p>
    <w:p w14:paraId="109EBBB9" w14:textId="5EC57F88" w:rsidR="00B823AA" w:rsidRDefault="0075362E" w:rsidP="00B823AA">
      <w:pPr>
        <w:pStyle w:val="Title2"/>
      </w:pPr>
      <w:r>
        <w:t>Michelle Nesbitt</w:t>
      </w:r>
    </w:p>
    <w:p w14:paraId="34945098" w14:textId="78EFCA1C" w:rsidR="0075362E" w:rsidRDefault="00245F86" w:rsidP="00B823AA">
      <w:pPr>
        <w:pStyle w:val="Title2"/>
      </w:pPr>
      <w:r>
        <w:t>8</w:t>
      </w:r>
      <w:r w:rsidR="0075362E">
        <w:t>/</w:t>
      </w:r>
      <w:r>
        <w:t>4</w:t>
      </w:r>
      <w:r w:rsidR="0075362E">
        <w:t>/20</w:t>
      </w:r>
      <w:r w:rsidR="001F3D94">
        <w:t>20</w:t>
      </w:r>
    </w:p>
    <w:p w14:paraId="72204409" w14:textId="770FB583" w:rsidR="006A7B24" w:rsidRDefault="001F3D94" w:rsidP="00BF4E9E">
      <w:pPr>
        <w:pStyle w:val="Title2"/>
      </w:pPr>
      <w:r>
        <w:t xml:space="preserve">Bellevue </w:t>
      </w:r>
      <w:r w:rsidR="00913F67">
        <w:t xml:space="preserve">University </w:t>
      </w:r>
      <w:r w:rsidR="00BA23B3">
        <w:t>–</w:t>
      </w:r>
      <w:r w:rsidR="00EA4368">
        <w:t xml:space="preserve"> </w:t>
      </w:r>
      <w:r>
        <w:t>WEB</w:t>
      </w:r>
      <w:r w:rsidR="00BA23B3">
        <w:t>420</w:t>
      </w:r>
      <w:r w:rsidR="0075362E">
        <w:br/>
      </w:r>
    </w:p>
    <w:p w14:paraId="2FD29F67" w14:textId="3E39FA20" w:rsidR="00BF4E9E" w:rsidRDefault="00BF4E9E" w:rsidP="00BF4E9E">
      <w:pPr>
        <w:pStyle w:val="Title2"/>
      </w:pPr>
    </w:p>
    <w:p w14:paraId="513D70F2" w14:textId="79AAF1B0" w:rsidR="00BF4E9E" w:rsidRDefault="00BF4E9E" w:rsidP="00BF4E9E">
      <w:pPr>
        <w:pStyle w:val="Title2"/>
      </w:pPr>
    </w:p>
    <w:p w14:paraId="2E06D4CA" w14:textId="571E2552" w:rsidR="00F116F0" w:rsidRDefault="00F116F0" w:rsidP="00BF4E9E">
      <w:pPr>
        <w:pStyle w:val="Title2"/>
      </w:pPr>
    </w:p>
    <w:p w14:paraId="3A8A8FC2" w14:textId="70B9DE90" w:rsidR="00F116F0" w:rsidRDefault="00F116F0" w:rsidP="00BF4E9E">
      <w:pPr>
        <w:pStyle w:val="Title2"/>
      </w:pPr>
    </w:p>
    <w:p w14:paraId="259C3965" w14:textId="75528D90" w:rsidR="00F116F0" w:rsidRDefault="00F116F0" w:rsidP="00BF4E9E">
      <w:pPr>
        <w:pStyle w:val="Title2"/>
      </w:pPr>
    </w:p>
    <w:p w14:paraId="7B0DBE27" w14:textId="5944CD49" w:rsidR="00F116F0" w:rsidRDefault="00F116F0" w:rsidP="00BF4E9E">
      <w:pPr>
        <w:pStyle w:val="Title2"/>
      </w:pPr>
    </w:p>
    <w:p w14:paraId="3F8451BF" w14:textId="5240D943" w:rsidR="00F116F0" w:rsidRDefault="00F116F0" w:rsidP="00BF4E9E">
      <w:pPr>
        <w:pStyle w:val="Title2"/>
      </w:pPr>
    </w:p>
    <w:p w14:paraId="1CDBC71E" w14:textId="36729354" w:rsidR="00F116F0" w:rsidRDefault="00F116F0" w:rsidP="00BF4E9E">
      <w:pPr>
        <w:pStyle w:val="Title2"/>
      </w:pPr>
    </w:p>
    <w:p w14:paraId="648AD7A7" w14:textId="3D800F37" w:rsidR="00F116F0" w:rsidRDefault="00F116F0" w:rsidP="00BF4E9E">
      <w:pPr>
        <w:pStyle w:val="Title2"/>
      </w:pPr>
    </w:p>
    <w:p w14:paraId="74D479E2" w14:textId="1654C931" w:rsidR="00F116F0" w:rsidRDefault="00F116F0" w:rsidP="00BF4E9E">
      <w:pPr>
        <w:pStyle w:val="Title2"/>
      </w:pPr>
    </w:p>
    <w:p w14:paraId="4DB71A77" w14:textId="047F33E1" w:rsidR="00F116F0" w:rsidRDefault="00F116F0" w:rsidP="00BF4E9E">
      <w:pPr>
        <w:pStyle w:val="Title2"/>
      </w:pPr>
    </w:p>
    <w:p w14:paraId="1EF600C1" w14:textId="5E87A090" w:rsidR="00F116F0" w:rsidRDefault="00F116F0" w:rsidP="00BF4E9E">
      <w:pPr>
        <w:pStyle w:val="Title2"/>
      </w:pPr>
    </w:p>
    <w:p w14:paraId="142793D9" w14:textId="4D5FB603" w:rsidR="00F116F0" w:rsidRDefault="00F116F0" w:rsidP="00BF4E9E">
      <w:pPr>
        <w:pStyle w:val="Title2"/>
      </w:pPr>
    </w:p>
    <w:p w14:paraId="6BD6642F" w14:textId="1ACE49C6" w:rsidR="00F116F0" w:rsidRDefault="00F116F0" w:rsidP="00BF4E9E">
      <w:pPr>
        <w:pStyle w:val="Title2"/>
      </w:pPr>
    </w:p>
    <w:p w14:paraId="05C7EB71" w14:textId="3ED8A8A9" w:rsidR="007C79FF" w:rsidRDefault="00245F86" w:rsidP="00BF4E9E">
      <w:pPr>
        <w:pStyle w:val="Title2"/>
      </w:pPr>
      <w:r>
        <w:rPr>
          <w:noProof/>
        </w:rPr>
        <w:lastRenderedPageBreak/>
        <w:drawing>
          <wp:inline distT="0" distB="0" distL="0" distR="0" wp14:anchorId="099CD8C3" wp14:editId="3FE49298">
            <wp:extent cx="5943600" cy="3298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F4468" w14:textId="316070AB" w:rsidR="00245F86" w:rsidRDefault="00245F86" w:rsidP="00BF4E9E">
      <w:pPr>
        <w:pStyle w:val="Title2"/>
      </w:pPr>
      <w:r>
        <w:rPr>
          <w:noProof/>
        </w:rPr>
        <w:drawing>
          <wp:inline distT="0" distB="0" distL="0" distR="0" wp14:anchorId="4A2AE7C4" wp14:editId="03E633DE">
            <wp:extent cx="5943600" cy="4335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1040" w14:textId="2D74E4CF" w:rsidR="00245F86" w:rsidRDefault="00245F86" w:rsidP="00BF4E9E">
      <w:pPr>
        <w:pStyle w:val="Title2"/>
      </w:pPr>
      <w:r>
        <w:rPr>
          <w:noProof/>
        </w:rPr>
        <w:lastRenderedPageBreak/>
        <w:drawing>
          <wp:inline distT="0" distB="0" distL="0" distR="0" wp14:anchorId="378050F3" wp14:editId="2B1A5D2A">
            <wp:extent cx="5943600" cy="38817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96CA" w14:textId="643240F0" w:rsidR="00245F86" w:rsidRDefault="00245F86" w:rsidP="00BF4E9E">
      <w:pPr>
        <w:pStyle w:val="Title2"/>
      </w:pPr>
      <w:r>
        <w:t xml:space="preserve">Sorry but followed the instructions exactly and nothing worked. I tried it in SOAP and also in POSTMAN. Looks like the </w:t>
      </w:r>
      <w:proofErr w:type="spellStart"/>
      <w:r>
        <w:t>mongodb</w:t>
      </w:r>
      <w:proofErr w:type="spellEnd"/>
      <w:r>
        <w:t xml:space="preserve"> is either down or is not returning the objects. However, the users are being registered successfully.</w:t>
      </w:r>
    </w:p>
    <w:sectPr w:rsidR="00245F86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6CE5D" w14:textId="77777777" w:rsidR="00377827" w:rsidRDefault="00377827">
      <w:pPr>
        <w:spacing w:line="240" w:lineRule="auto"/>
      </w:pPr>
      <w:r>
        <w:separator/>
      </w:r>
    </w:p>
    <w:p w14:paraId="70A78DF0" w14:textId="77777777" w:rsidR="00377827" w:rsidRDefault="00377827"/>
  </w:endnote>
  <w:endnote w:type="continuationSeparator" w:id="0">
    <w:p w14:paraId="19C06374" w14:textId="77777777" w:rsidR="00377827" w:rsidRDefault="00377827">
      <w:pPr>
        <w:spacing w:line="240" w:lineRule="auto"/>
      </w:pPr>
      <w:r>
        <w:continuationSeparator/>
      </w:r>
    </w:p>
    <w:p w14:paraId="04B4299E" w14:textId="77777777" w:rsidR="00377827" w:rsidRDefault="003778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47DD0" w14:textId="77777777" w:rsidR="00377827" w:rsidRDefault="00377827">
      <w:pPr>
        <w:spacing w:line="240" w:lineRule="auto"/>
      </w:pPr>
      <w:r>
        <w:separator/>
      </w:r>
    </w:p>
    <w:p w14:paraId="2E8B6E67" w14:textId="77777777" w:rsidR="00377827" w:rsidRDefault="00377827"/>
  </w:footnote>
  <w:footnote w:type="continuationSeparator" w:id="0">
    <w:p w14:paraId="33A946BF" w14:textId="77777777" w:rsidR="00377827" w:rsidRDefault="00377827">
      <w:pPr>
        <w:spacing w:line="240" w:lineRule="auto"/>
      </w:pPr>
      <w:r>
        <w:continuationSeparator/>
      </w:r>
    </w:p>
    <w:p w14:paraId="000BDB9E" w14:textId="77777777" w:rsidR="00377827" w:rsidRDefault="003778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3C716" w14:textId="083F60B6" w:rsidR="006A2BF0" w:rsidRDefault="00377827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103E1AAEAB854F139B80089766E3618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245F86">
          <w:rPr>
            <w:rStyle w:val="Strong"/>
          </w:rPr>
          <w:t>ASSIGNMENT 5.4</w:t>
        </w:r>
      </w:sdtContent>
    </w:sdt>
    <w:r w:rsidR="006A2BF0">
      <w:rPr>
        <w:rStyle w:val="Strong"/>
      </w:rPr>
      <w:ptab w:relativeTo="margin" w:alignment="right" w:leader="none"/>
    </w:r>
    <w:r w:rsidR="006A2BF0">
      <w:rPr>
        <w:rStyle w:val="Strong"/>
      </w:rPr>
      <w:fldChar w:fldCharType="begin"/>
    </w:r>
    <w:r w:rsidR="006A2BF0">
      <w:rPr>
        <w:rStyle w:val="Strong"/>
      </w:rPr>
      <w:instrText xml:space="preserve"> PAGE   \* MERGEFORMAT </w:instrText>
    </w:r>
    <w:r w:rsidR="006A2BF0">
      <w:rPr>
        <w:rStyle w:val="Strong"/>
      </w:rPr>
      <w:fldChar w:fldCharType="separate"/>
    </w:r>
    <w:r w:rsidR="00233F8E">
      <w:rPr>
        <w:rStyle w:val="Strong"/>
        <w:noProof/>
      </w:rPr>
      <w:t>5</w:t>
    </w:r>
    <w:r w:rsidR="006A2BF0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DE001" w14:textId="08F063F3" w:rsidR="006A2BF0" w:rsidRDefault="006A2BF0">
    <w:pPr>
      <w:pStyle w:val="Header"/>
      <w:rPr>
        <w:rStyle w:val="Strong"/>
      </w:rPr>
    </w:pPr>
    <w:r>
      <w:t xml:space="preserve">Running head: </w:t>
    </w:r>
    <w:sdt>
      <w:sdtPr>
        <w:rPr>
          <w:rFonts w:asciiTheme="majorHAnsi" w:eastAsiaTheme="majorEastAsia" w:hAnsiTheme="majorHAnsi" w:cstheme="majorBidi"/>
        </w:rPr>
        <w:alias w:val="Running head"/>
        <w:tag w:val=""/>
        <w:id w:val="-696842620"/>
        <w:placeholder>
          <w:docPart w:val="867F056F809140BD9DF486B6B1CB74E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5C7460">
          <w:rPr>
            <w:rFonts w:asciiTheme="majorHAnsi" w:eastAsiaTheme="majorEastAsia" w:hAnsiTheme="majorHAnsi" w:cstheme="majorBidi"/>
          </w:rPr>
          <w:t xml:space="preserve">ASSIGNMENT </w:t>
        </w:r>
        <w:r w:rsidR="007E086F">
          <w:rPr>
            <w:rFonts w:asciiTheme="majorHAnsi" w:eastAsiaTheme="majorEastAsia" w:hAnsiTheme="majorHAnsi" w:cstheme="majorBidi"/>
          </w:rPr>
          <w:t>5</w:t>
        </w:r>
        <w:r w:rsidR="00F116F0">
          <w:rPr>
            <w:rFonts w:asciiTheme="majorHAnsi" w:eastAsiaTheme="majorEastAsia" w:hAnsiTheme="majorHAnsi" w:cstheme="majorBidi"/>
          </w:rPr>
          <w:t>.</w:t>
        </w:r>
        <w:r w:rsidR="00245F86">
          <w:rPr>
            <w:rFonts w:asciiTheme="majorHAnsi" w:eastAsiaTheme="majorEastAsia" w:hAnsiTheme="majorHAnsi" w:cstheme="majorBidi"/>
          </w:rPr>
          <w:t>4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233F8E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3642045"/>
    <w:multiLevelType w:val="hybridMultilevel"/>
    <w:tmpl w:val="53F40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D440BC5"/>
    <w:multiLevelType w:val="hybridMultilevel"/>
    <w:tmpl w:val="8BDCF5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F00755A"/>
    <w:multiLevelType w:val="multilevel"/>
    <w:tmpl w:val="BCE2D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7BD47AA"/>
    <w:multiLevelType w:val="hybridMultilevel"/>
    <w:tmpl w:val="343E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34F49"/>
    <w:multiLevelType w:val="hybridMultilevel"/>
    <w:tmpl w:val="C5A4AF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2B21065"/>
    <w:multiLevelType w:val="hybridMultilevel"/>
    <w:tmpl w:val="47D88D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9"/>
  </w:num>
  <w:num w:numId="13">
    <w:abstractNumId w:val="14"/>
  </w:num>
  <w:num w:numId="14">
    <w:abstractNumId w:val="12"/>
  </w:num>
  <w:num w:numId="15">
    <w:abstractNumId w:val="18"/>
  </w:num>
  <w:num w:numId="16">
    <w:abstractNumId w:val="13"/>
  </w:num>
  <w:num w:numId="17">
    <w:abstractNumId w:val="15"/>
  </w:num>
  <w:num w:numId="18">
    <w:abstractNumId w:val="11"/>
  </w:num>
  <w:num w:numId="19">
    <w:abstractNumId w:val="17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wsDSzNDA1Nze3NDdT0lEKTi0uzszPAykwNKwFAGJItjQtAAAA"/>
  </w:docVars>
  <w:rsids>
    <w:rsidRoot w:val="0075362E"/>
    <w:rsid w:val="00017A76"/>
    <w:rsid w:val="00020959"/>
    <w:rsid w:val="00044EE6"/>
    <w:rsid w:val="000673F9"/>
    <w:rsid w:val="00073136"/>
    <w:rsid w:val="0007759F"/>
    <w:rsid w:val="00097EF7"/>
    <w:rsid w:val="000C049D"/>
    <w:rsid w:val="000C055A"/>
    <w:rsid w:val="000D3F41"/>
    <w:rsid w:val="000F1F12"/>
    <w:rsid w:val="0011121D"/>
    <w:rsid w:val="001227EF"/>
    <w:rsid w:val="00127EE1"/>
    <w:rsid w:val="00141D48"/>
    <w:rsid w:val="0014249B"/>
    <w:rsid w:val="00143F06"/>
    <w:rsid w:val="00160878"/>
    <w:rsid w:val="001626EA"/>
    <w:rsid w:val="0019158B"/>
    <w:rsid w:val="001A7263"/>
    <w:rsid w:val="001A7E09"/>
    <w:rsid w:val="001B2DC3"/>
    <w:rsid w:val="001B4401"/>
    <w:rsid w:val="001D6F91"/>
    <w:rsid w:val="001E0519"/>
    <w:rsid w:val="001E366F"/>
    <w:rsid w:val="001E7133"/>
    <w:rsid w:val="001F3319"/>
    <w:rsid w:val="001F3D94"/>
    <w:rsid w:val="001F6DE4"/>
    <w:rsid w:val="0021003B"/>
    <w:rsid w:val="00211D87"/>
    <w:rsid w:val="0022536B"/>
    <w:rsid w:val="00226213"/>
    <w:rsid w:val="00227BC1"/>
    <w:rsid w:val="00230F56"/>
    <w:rsid w:val="00233F8E"/>
    <w:rsid w:val="00245F86"/>
    <w:rsid w:val="00252162"/>
    <w:rsid w:val="002524BD"/>
    <w:rsid w:val="0028039F"/>
    <w:rsid w:val="00284C60"/>
    <w:rsid w:val="002A1CE8"/>
    <w:rsid w:val="002A4944"/>
    <w:rsid w:val="002B2500"/>
    <w:rsid w:val="002C41F3"/>
    <w:rsid w:val="002D7739"/>
    <w:rsid w:val="002E46B8"/>
    <w:rsid w:val="002F3086"/>
    <w:rsid w:val="00301CF7"/>
    <w:rsid w:val="00302AE0"/>
    <w:rsid w:val="00312906"/>
    <w:rsid w:val="00326CDF"/>
    <w:rsid w:val="003433B7"/>
    <w:rsid w:val="00344BC2"/>
    <w:rsid w:val="00351E27"/>
    <w:rsid w:val="00355D76"/>
    <w:rsid w:val="00355DCA"/>
    <w:rsid w:val="00361390"/>
    <w:rsid w:val="00363988"/>
    <w:rsid w:val="003639DF"/>
    <w:rsid w:val="0036406F"/>
    <w:rsid w:val="00375700"/>
    <w:rsid w:val="00375F78"/>
    <w:rsid w:val="00377827"/>
    <w:rsid w:val="00383FAE"/>
    <w:rsid w:val="003A4E5E"/>
    <w:rsid w:val="003A6457"/>
    <w:rsid w:val="003B1A85"/>
    <w:rsid w:val="003C6C62"/>
    <w:rsid w:val="003D4686"/>
    <w:rsid w:val="003E5F34"/>
    <w:rsid w:val="003E755C"/>
    <w:rsid w:val="003F3228"/>
    <w:rsid w:val="004034E0"/>
    <w:rsid w:val="004643B7"/>
    <w:rsid w:val="00484D6C"/>
    <w:rsid w:val="00495A46"/>
    <w:rsid w:val="004A0947"/>
    <w:rsid w:val="004A4BF7"/>
    <w:rsid w:val="004C3646"/>
    <w:rsid w:val="004D1E17"/>
    <w:rsid w:val="004D73F6"/>
    <w:rsid w:val="004E4951"/>
    <w:rsid w:val="00520867"/>
    <w:rsid w:val="00523757"/>
    <w:rsid w:val="00524344"/>
    <w:rsid w:val="00531607"/>
    <w:rsid w:val="00551A02"/>
    <w:rsid w:val="005534FA"/>
    <w:rsid w:val="0057059D"/>
    <w:rsid w:val="00577C93"/>
    <w:rsid w:val="00580B1D"/>
    <w:rsid w:val="00583553"/>
    <w:rsid w:val="005B4CFE"/>
    <w:rsid w:val="005C7460"/>
    <w:rsid w:val="005D2163"/>
    <w:rsid w:val="005D3A03"/>
    <w:rsid w:val="005E0371"/>
    <w:rsid w:val="005E68CF"/>
    <w:rsid w:val="005F2493"/>
    <w:rsid w:val="005F5EB3"/>
    <w:rsid w:val="00644B11"/>
    <w:rsid w:val="00682215"/>
    <w:rsid w:val="006A2BF0"/>
    <w:rsid w:val="006A5515"/>
    <w:rsid w:val="006A7B24"/>
    <w:rsid w:val="006C22D0"/>
    <w:rsid w:val="006C5B82"/>
    <w:rsid w:val="006E2D35"/>
    <w:rsid w:val="006F0B94"/>
    <w:rsid w:val="0071719F"/>
    <w:rsid w:val="00732D17"/>
    <w:rsid w:val="00735361"/>
    <w:rsid w:val="0075362E"/>
    <w:rsid w:val="00766ABE"/>
    <w:rsid w:val="007763EE"/>
    <w:rsid w:val="007827AC"/>
    <w:rsid w:val="007A4ACB"/>
    <w:rsid w:val="007B73BF"/>
    <w:rsid w:val="007C79FF"/>
    <w:rsid w:val="007E086F"/>
    <w:rsid w:val="007F6EA1"/>
    <w:rsid w:val="008002C0"/>
    <w:rsid w:val="008012D7"/>
    <w:rsid w:val="00812070"/>
    <w:rsid w:val="00820005"/>
    <w:rsid w:val="00843F9F"/>
    <w:rsid w:val="008566E7"/>
    <w:rsid w:val="00876EDF"/>
    <w:rsid w:val="00877EFA"/>
    <w:rsid w:val="00883B5B"/>
    <w:rsid w:val="008B64A1"/>
    <w:rsid w:val="008C5323"/>
    <w:rsid w:val="008C70F8"/>
    <w:rsid w:val="008E7229"/>
    <w:rsid w:val="00901F9B"/>
    <w:rsid w:val="0091080B"/>
    <w:rsid w:val="009114B9"/>
    <w:rsid w:val="00912484"/>
    <w:rsid w:val="00913706"/>
    <w:rsid w:val="00913F67"/>
    <w:rsid w:val="009458FC"/>
    <w:rsid w:val="00945B01"/>
    <w:rsid w:val="00967223"/>
    <w:rsid w:val="00971ED1"/>
    <w:rsid w:val="00981730"/>
    <w:rsid w:val="009817BD"/>
    <w:rsid w:val="009831A9"/>
    <w:rsid w:val="00991646"/>
    <w:rsid w:val="009A6A3B"/>
    <w:rsid w:val="009B6C12"/>
    <w:rsid w:val="009D129F"/>
    <w:rsid w:val="009E7759"/>
    <w:rsid w:val="00A13120"/>
    <w:rsid w:val="00A21A93"/>
    <w:rsid w:val="00A21CA1"/>
    <w:rsid w:val="00A41E6F"/>
    <w:rsid w:val="00A43421"/>
    <w:rsid w:val="00AC33ED"/>
    <w:rsid w:val="00AD09DA"/>
    <w:rsid w:val="00AD2256"/>
    <w:rsid w:val="00AD34DF"/>
    <w:rsid w:val="00AE449C"/>
    <w:rsid w:val="00AE449D"/>
    <w:rsid w:val="00AF069F"/>
    <w:rsid w:val="00AF4FF0"/>
    <w:rsid w:val="00B02BD1"/>
    <w:rsid w:val="00B24D21"/>
    <w:rsid w:val="00B463F5"/>
    <w:rsid w:val="00B514F2"/>
    <w:rsid w:val="00B823AA"/>
    <w:rsid w:val="00B938D5"/>
    <w:rsid w:val="00BA0200"/>
    <w:rsid w:val="00BA23B3"/>
    <w:rsid w:val="00BA45DB"/>
    <w:rsid w:val="00BB1A16"/>
    <w:rsid w:val="00BB5D33"/>
    <w:rsid w:val="00BB73DF"/>
    <w:rsid w:val="00BF4184"/>
    <w:rsid w:val="00BF4E9E"/>
    <w:rsid w:val="00C03202"/>
    <w:rsid w:val="00C05AFF"/>
    <w:rsid w:val="00C0601E"/>
    <w:rsid w:val="00C11910"/>
    <w:rsid w:val="00C13BE4"/>
    <w:rsid w:val="00C31D30"/>
    <w:rsid w:val="00C35FC5"/>
    <w:rsid w:val="00C51E7A"/>
    <w:rsid w:val="00C524C2"/>
    <w:rsid w:val="00C65DC6"/>
    <w:rsid w:val="00C70AC6"/>
    <w:rsid w:val="00C87751"/>
    <w:rsid w:val="00C92006"/>
    <w:rsid w:val="00C94263"/>
    <w:rsid w:val="00C95DCF"/>
    <w:rsid w:val="00CC565E"/>
    <w:rsid w:val="00CD4EF4"/>
    <w:rsid w:val="00CD6E39"/>
    <w:rsid w:val="00CE30BA"/>
    <w:rsid w:val="00CF6E91"/>
    <w:rsid w:val="00D01DEE"/>
    <w:rsid w:val="00D023F1"/>
    <w:rsid w:val="00D14FFE"/>
    <w:rsid w:val="00D2267F"/>
    <w:rsid w:val="00D45696"/>
    <w:rsid w:val="00D52847"/>
    <w:rsid w:val="00D5544B"/>
    <w:rsid w:val="00D8095C"/>
    <w:rsid w:val="00D85B68"/>
    <w:rsid w:val="00D909BA"/>
    <w:rsid w:val="00D95835"/>
    <w:rsid w:val="00DB23F2"/>
    <w:rsid w:val="00E244AF"/>
    <w:rsid w:val="00E31A79"/>
    <w:rsid w:val="00E41175"/>
    <w:rsid w:val="00E50825"/>
    <w:rsid w:val="00E6004D"/>
    <w:rsid w:val="00E61EC8"/>
    <w:rsid w:val="00E81978"/>
    <w:rsid w:val="00EA4368"/>
    <w:rsid w:val="00EA578D"/>
    <w:rsid w:val="00EB5174"/>
    <w:rsid w:val="00F116F0"/>
    <w:rsid w:val="00F31A62"/>
    <w:rsid w:val="00F33C4D"/>
    <w:rsid w:val="00F379B7"/>
    <w:rsid w:val="00F45409"/>
    <w:rsid w:val="00F475B3"/>
    <w:rsid w:val="00F476F7"/>
    <w:rsid w:val="00F525FA"/>
    <w:rsid w:val="00F63E8C"/>
    <w:rsid w:val="00FB1662"/>
    <w:rsid w:val="00FB28F7"/>
    <w:rsid w:val="00FB4F68"/>
    <w:rsid w:val="00FC6EFA"/>
    <w:rsid w:val="00FE3C15"/>
    <w:rsid w:val="00FF2002"/>
    <w:rsid w:val="00FF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8DD10"/>
  <w15:chartTrackingRefBased/>
  <w15:docId w15:val="{7C4361F5-FFF5-40E9-9E29-95CFD19C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344BC2"/>
    <w:rPr>
      <w:color w:val="5F5F5F" w:themeColor="hyperlink"/>
      <w:u w:val="single"/>
    </w:rPr>
  </w:style>
  <w:style w:type="character" w:customStyle="1" w:styleId="selectable">
    <w:name w:val="selectable"/>
    <w:basedOn w:val="DefaultParagraphFont"/>
    <w:rsid w:val="0036406F"/>
  </w:style>
  <w:style w:type="character" w:styleId="UnresolvedMention">
    <w:name w:val="Unresolved Mention"/>
    <w:basedOn w:val="DefaultParagraphFont"/>
    <w:uiPriority w:val="99"/>
    <w:semiHidden/>
    <w:unhideWhenUsed/>
    <w:rsid w:val="002253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le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C39C156ED1A4841B3015B3C1A767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4193-FD91-444E-ACF1-559BB2C61829}"/>
      </w:docPartPr>
      <w:docPartBody>
        <w:p w:rsidR="00015D93" w:rsidRDefault="006F6BAC">
          <w:pPr>
            <w:pStyle w:val="DC39C156ED1A4841B3015B3C1A767F85"/>
          </w:pPr>
          <w:r>
            <w:t>[Title Here, up to 12 Words, on One to Two Lines]</w:t>
          </w:r>
        </w:p>
      </w:docPartBody>
    </w:docPart>
    <w:docPart>
      <w:docPartPr>
        <w:name w:val="103E1AAEAB854F139B80089766E36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C7478-DEA2-47E0-982A-C065B172B5CB}"/>
      </w:docPartPr>
      <w:docPartBody>
        <w:p w:rsidR="00015D93" w:rsidRDefault="006F6BAC">
          <w:pPr>
            <w:pStyle w:val="103E1AAEAB854F139B80089766E3618B"/>
          </w:pPr>
          <w:r w:rsidRPr="005D3A03">
            <w:t>Figures title:</w:t>
          </w:r>
        </w:p>
      </w:docPartBody>
    </w:docPart>
    <w:docPart>
      <w:docPartPr>
        <w:name w:val="867F056F809140BD9DF486B6B1CB7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5D42F-2C26-4540-BEF3-EE8D8196B2A9}"/>
      </w:docPartPr>
      <w:docPartBody>
        <w:p w:rsidR="00015D93" w:rsidRDefault="006F6BAC">
          <w:pPr>
            <w:pStyle w:val="867F056F809140BD9DF486B6B1CB74E0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BAC"/>
    <w:rsid w:val="000139D3"/>
    <w:rsid w:val="00015D93"/>
    <w:rsid w:val="001A7F1E"/>
    <w:rsid w:val="001B6FB9"/>
    <w:rsid w:val="00235470"/>
    <w:rsid w:val="00307EDB"/>
    <w:rsid w:val="0037538C"/>
    <w:rsid w:val="003761AB"/>
    <w:rsid w:val="003D0153"/>
    <w:rsid w:val="00582F5D"/>
    <w:rsid w:val="006B1900"/>
    <w:rsid w:val="006F6BAC"/>
    <w:rsid w:val="00784A0C"/>
    <w:rsid w:val="007A02FC"/>
    <w:rsid w:val="007E61F7"/>
    <w:rsid w:val="00847AF8"/>
    <w:rsid w:val="00894AD9"/>
    <w:rsid w:val="00A653E4"/>
    <w:rsid w:val="00AD28D6"/>
    <w:rsid w:val="00B50CE0"/>
    <w:rsid w:val="00CB0B09"/>
    <w:rsid w:val="00CB1723"/>
    <w:rsid w:val="00D10FF0"/>
    <w:rsid w:val="00E400CC"/>
    <w:rsid w:val="00E60C0E"/>
    <w:rsid w:val="00ED27DC"/>
    <w:rsid w:val="00EF1FB2"/>
    <w:rsid w:val="00FD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39C156ED1A4841B3015B3C1A767F85">
    <w:name w:val="DC39C156ED1A4841B3015B3C1A767F85"/>
  </w:style>
  <w:style w:type="paragraph" w:customStyle="1" w:styleId="8EAF900D59C9477EA6B5AD435FADBC4A">
    <w:name w:val="8EAF900D59C9477EA6B5AD435FADBC4A"/>
  </w:style>
  <w:style w:type="paragraph" w:customStyle="1" w:styleId="BACCE34EA29D4A2A835AF063030733B8">
    <w:name w:val="BACCE34EA29D4A2A835AF063030733B8"/>
  </w:style>
  <w:style w:type="paragraph" w:customStyle="1" w:styleId="BDFCDFF32927439CB35062C54E5566D5">
    <w:name w:val="BDFCDFF32927439CB35062C54E5566D5"/>
  </w:style>
  <w:style w:type="paragraph" w:customStyle="1" w:styleId="E1541D6091C2468FAD7DC143AA88546B">
    <w:name w:val="E1541D6091C2468FAD7DC143AA88546B"/>
  </w:style>
  <w:style w:type="paragraph" w:customStyle="1" w:styleId="27EE4B9EEE6043449FF9F313C166AA50">
    <w:name w:val="27EE4B9EEE6043449FF9F313C166AA5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F54BCF2F34E4E459B88033583D8EB3A">
    <w:name w:val="6F54BCF2F34E4E459B88033583D8EB3A"/>
  </w:style>
  <w:style w:type="paragraph" w:customStyle="1" w:styleId="1B69BFEEF2C2448EA193ED1911EF8AF4">
    <w:name w:val="1B69BFEEF2C2448EA193ED1911EF8AF4"/>
  </w:style>
  <w:style w:type="paragraph" w:customStyle="1" w:styleId="1540D610F3334F3E825F9E1FB74D4A36">
    <w:name w:val="1540D610F3334F3E825F9E1FB74D4A36"/>
  </w:style>
  <w:style w:type="paragraph" w:customStyle="1" w:styleId="190EF58B030C4C0183AAFC0844B16EBA">
    <w:name w:val="190EF58B030C4C0183AAFC0844B16EBA"/>
  </w:style>
  <w:style w:type="paragraph" w:customStyle="1" w:styleId="50BD34F1A4BB46379A95E19560F2A90F">
    <w:name w:val="50BD34F1A4BB46379A95E19560F2A90F"/>
  </w:style>
  <w:style w:type="paragraph" w:customStyle="1" w:styleId="5878D90715694AD8AB4DCAFC5F2A8E4F">
    <w:name w:val="5878D90715694AD8AB4DCAFC5F2A8E4F"/>
  </w:style>
  <w:style w:type="paragraph" w:customStyle="1" w:styleId="F969D4F429884CF4AFCC0601CC568BE3">
    <w:name w:val="F969D4F429884CF4AFCC0601CC568BE3"/>
  </w:style>
  <w:style w:type="paragraph" w:customStyle="1" w:styleId="B55139A437474DE58B56F554B7D6B4DD">
    <w:name w:val="B55139A437474DE58B56F554B7D6B4DD"/>
  </w:style>
  <w:style w:type="paragraph" w:customStyle="1" w:styleId="1C80C47B69B94D609B7072B431D55143">
    <w:name w:val="1C80C47B69B94D609B7072B431D55143"/>
  </w:style>
  <w:style w:type="paragraph" w:customStyle="1" w:styleId="0A8708589C44418C881F4E74D5A9A8ED">
    <w:name w:val="0A8708589C44418C881F4E74D5A9A8ED"/>
  </w:style>
  <w:style w:type="paragraph" w:customStyle="1" w:styleId="A8F7C44EA48849AD82E944C693B4D7F8">
    <w:name w:val="A8F7C44EA48849AD82E944C693B4D7F8"/>
  </w:style>
  <w:style w:type="paragraph" w:customStyle="1" w:styleId="8CE90AF92D5647D98D035099EAE6217C">
    <w:name w:val="8CE90AF92D5647D98D035099EAE6217C"/>
  </w:style>
  <w:style w:type="paragraph" w:customStyle="1" w:styleId="82711057D37342858012F7649D855524">
    <w:name w:val="82711057D37342858012F7649D855524"/>
  </w:style>
  <w:style w:type="paragraph" w:customStyle="1" w:styleId="13A643873D5F4D398593A1DD45D915E5">
    <w:name w:val="13A643873D5F4D398593A1DD45D915E5"/>
  </w:style>
  <w:style w:type="paragraph" w:customStyle="1" w:styleId="C3EBE4901CCA4ACCA62AB009EA4C7754">
    <w:name w:val="C3EBE4901CCA4ACCA62AB009EA4C7754"/>
  </w:style>
  <w:style w:type="paragraph" w:customStyle="1" w:styleId="E75554D962D94F5BB772D7CDE072257F">
    <w:name w:val="E75554D962D94F5BB772D7CDE072257F"/>
  </w:style>
  <w:style w:type="paragraph" w:customStyle="1" w:styleId="54F21ACAD21A41E685D5415EA70295AD">
    <w:name w:val="54F21ACAD21A41E685D5415EA70295AD"/>
  </w:style>
  <w:style w:type="paragraph" w:customStyle="1" w:styleId="C428F3BF9F7141ABAFC124152EFC14A7">
    <w:name w:val="C428F3BF9F7141ABAFC124152EFC14A7"/>
  </w:style>
  <w:style w:type="paragraph" w:customStyle="1" w:styleId="9117643F4E684C47B3A78D612AC7DC06">
    <w:name w:val="9117643F4E684C47B3A78D612AC7DC06"/>
  </w:style>
  <w:style w:type="paragraph" w:customStyle="1" w:styleId="360559AB8B414D75B64B14D27746C4EB">
    <w:name w:val="360559AB8B414D75B64B14D27746C4EB"/>
  </w:style>
  <w:style w:type="paragraph" w:customStyle="1" w:styleId="A9A18001F15E4CBEA289FD1A9F273F7B">
    <w:name w:val="A9A18001F15E4CBEA289FD1A9F273F7B"/>
  </w:style>
  <w:style w:type="paragraph" w:customStyle="1" w:styleId="0C735598B2714F73AB4987383959C434">
    <w:name w:val="0C735598B2714F73AB4987383959C434"/>
  </w:style>
  <w:style w:type="paragraph" w:customStyle="1" w:styleId="5B92BFCA17A249ADB627C99042E091E8">
    <w:name w:val="5B92BFCA17A249ADB627C99042E091E8"/>
  </w:style>
  <w:style w:type="paragraph" w:customStyle="1" w:styleId="4C103A2BD5A646F98D4CCA2A8AF33BBE">
    <w:name w:val="4C103A2BD5A646F98D4CCA2A8AF33BBE"/>
  </w:style>
  <w:style w:type="paragraph" w:customStyle="1" w:styleId="A2522D17ECFF4EADA517893C23158736">
    <w:name w:val="A2522D17ECFF4EADA517893C23158736"/>
  </w:style>
  <w:style w:type="paragraph" w:customStyle="1" w:styleId="0EAEE8D387824DCC9ACF0A693A9CA2E2">
    <w:name w:val="0EAEE8D387824DCC9ACF0A693A9CA2E2"/>
  </w:style>
  <w:style w:type="paragraph" w:customStyle="1" w:styleId="E77ED9ABFCDD47789111D40125C86C4E">
    <w:name w:val="E77ED9ABFCDD47789111D40125C86C4E"/>
  </w:style>
  <w:style w:type="paragraph" w:customStyle="1" w:styleId="8307E685B26245378A81AA0C9EED0072">
    <w:name w:val="8307E685B26245378A81AA0C9EED0072"/>
  </w:style>
  <w:style w:type="paragraph" w:customStyle="1" w:styleId="4D173AF09AF7402B8F2787833DC77F2D">
    <w:name w:val="4D173AF09AF7402B8F2787833DC77F2D"/>
  </w:style>
  <w:style w:type="paragraph" w:customStyle="1" w:styleId="7F3A4E66D0874854B1EBE58C915A0B12">
    <w:name w:val="7F3A4E66D0874854B1EBE58C915A0B12"/>
  </w:style>
  <w:style w:type="paragraph" w:customStyle="1" w:styleId="DFE7D4636ED84A7F9109EEC4EF67A64B">
    <w:name w:val="DFE7D4636ED84A7F9109EEC4EF67A64B"/>
  </w:style>
  <w:style w:type="paragraph" w:customStyle="1" w:styleId="109EB49FF76F4F858CF1C03DD00B3817">
    <w:name w:val="109EB49FF76F4F858CF1C03DD00B3817"/>
  </w:style>
  <w:style w:type="paragraph" w:customStyle="1" w:styleId="D45EEF0BB3C842CD809AEBF27846B5E1">
    <w:name w:val="D45EEF0BB3C842CD809AEBF27846B5E1"/>
  </w:style>
  <w:style w:type="paragraph" w:customStyle="1" w:styleId="3C19C74FFDA348C0B0239E0023DE69EB">
    <w:name w:val="3C19C74FFDA348C0B0239E0023DE69EB"/>
  </w:style>
  <w:style w:type="paragraph" w:customStyle="1" w:styleId="4C7EC4558AF4470E850CCC35D7FF1B7D">
    <w:name w:val="4C7EC4558AF4470E850CCC35D7FF1B7D"/>
  </w:style>
  <w:style w:type="paragraph" w:customStyle="1" w:styleId="CFAAE4EBF0A44E01BD9CDAB2768A0E8D">
    <w:name w:val="CFAAE4EBF0A44E01BD9CDAB2768A0E8D"/>
  </w:style>
  <w:style w:type="paragraph" w:customStyle="1" w:styleId="606653FA2E50459F9F8CCE3D72928C46">
    <w:name w:val="606653FA2E50459F9F8CCE3D72928C46"/>
  </w:style>
  <w:style w:type="paragraph" w:customStyle="1" w:styleId="35430CAD2DAF4E9D8FF2031C52A66933">
    <w:name w:val="35430CAD2DAF4E9D8FF2031C52A66933"/>
  </w:style>
  <w:style w:type="paragraph" w:customStyle="1" w:styleId="DB8B58EECD8C4CC6AE96E47D27CDBA32">
    <w:name w:val="DB8B58EECD8C4CC6AE96E47D27CDBA32"/>
  </w:style>
  <w:style w:type="paragraph" w:customStyle="1" w:styleId="08BD420CEFAE40A6B8B24496032428AE">
    <w:name w:val="08BD420CEFAE40A6B8B24496032428AE"/>
  </w:style>
  <w:style w:type="paragraph" w:customStyle="1" w:styleId="00A5056B214143AA8D043055048CE854">
    <w:name w:val="00A5056B214143AA8D043055048CE854"/>
  </w:style>
  <w:style w:type="paragraph" w:customStyle="1" w:styleId="6CD8D5C9ECF64C9E90DA63F45A8B875B">
    <w:name w:val="6CD8D5C9ECF64C9E90DA63F45A8B875B"/>
  </w:style>
  <w:style w:type="paragraph" w:customStyle="1" w:styleId="C3E62B06DA5A41568F9A813A2789C215">
    <w:name w:val="C3E62B06DA5A41568F9A813A2789C215"/>
  </w:style>
  <w:style w:type="paragraph" w:customStyle="1" w:styleId="EC99F94C20764BEFB26FFE5FC5D5B027">
    <w:name w:val="EC99F94C20764BEFB26FFE5FC5D5B027"/>
  </w:style>
  <w:style w:type="paragraph" w:customStyle="1" w:styleId="4ABB5CBC958F4B958402A78CB2603841">
    <w:name w:val="4ABB5CBC958F4B958402A78CB2603841"/>
  </w:style>
  <w:style w:type="paragraph" w:customStyle="1" w:styleId="730AE8F95AE04D40B80E6C17A8073FD7">
    <w:name w:val="730AE8F95AE04D40B80E6C17A8073FD7"/>
  </w:style>
  <w:style w:type="paragraph" w:customStyle="1" w:styleId="C11E1EA0998A4BFCB16D6C6C7434BDC5">
    <w:name w:val="C11E1EA0998A4BFCB16D6C6C7434BDC5"/>
  </w:style>
  <w:style w:type="paragraph" w:customStyle="1" w:styleId="FDEF64992E094D84B10FE299CCE1C74F">
    <w:name w:val="FDEF64992E094D84B10FE299CCE1C74F"/>
  </w:style>
  <w:style w:type="paragraph" w:customStyle="1" w:styleId="D4D979B06F5A4811A6999D59538BE4D5">
    <w:name w:val="D4D979B06F5A4811A6999D59538BE4D5"/>
  </w:style>
  <w:style w:type="paragraph" w:customStyle="1" w:styleId="7F473FA20F9245C49A674D018C97E560">
    <w:name w:val="7F473FA20F9245C49A674D018C97E560"/>
  </w:style>
  <w:style w:type="paragraph" w:customStyle="1" w:styleId="FDBF191BE8AF4F0C8525FAE5A85F7724">
    <w:name w:val="FDBF191BE8AF4F0C8525FAE5A85F7724"/>
  </w:style>
  <w:style w:type="paragraph" w:customStyle="1" w:styleId="9131456E351A48A29A886AA1E5621F31">
    <w:name w:val="9131456E351A48A29A886AA1E5621F31"/>
  </w:style>
  <w:style w:type="paragraph" w:customStyle="1" w:styleId="E355F7F8F8194A1D87BE03CB76102C82">
    <w:name w:val="E355F7F8F8194A1D87BE03CB76102C82"/>
  </w:style>
  <w:style w:type="paragraph" w:customStyle="1" w:styleId="E14882C48E0F4A589D0D05094FEF47C3">
    <w:name w:val="E14882C48E0F4A589D0D05094FEF47C3"/>
  </w:style>
  <w:style w:type="paragraph" w:customStyle="1" w:styleId="72CA0AE2B9DE4096B03ECC3C0DAF5E4C">
    <w:name w:val="72CA0AE2B9DE4096B03ECC3C0DAF5E4C"/>
  </w:style>
  <w:style w:type="paragraph" w:customStyle="1" w:styleId="103E1AAEAB854F139B80089766E3618B">
    <w:name w:val="103E1AAEAB854F139B80089766E3618B"/>
  </w:style>
  <w:style w:type="paragraph" w:customStyle="1" w:styleId="867F056F809140BD9DF486B6B1CB74E0">
    <w:name w:val="867F056F809140BD9DF486B6B1CB74E0"/>
  </w:style>
  <w:style w:type="paragraph" w:customStyle="1" w:styleId="842878DBAD5B489DA16599AFF02EEC62">
    <w:name w:val="842878DBAD5B489DA16599AFF02EEC62"/>
    <w:rsid w:val="007E6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ASSIGNMENT 5.4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50AAA3-EAB2-4BFE-9B46-6E0B1D7FC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C:\Users\michelle\AppData\Roaming\Microsoft\Templates\APA style report (6th edition).dotx</Template>
  <TotalTime>9</TotalTime>
  <Pages>3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2.3</vt:lpstr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5.4</dc:title>
  <dc:subject/>
  <dc:creator>michelle</dc:creator>
  <cp:keywords/>
  <dc:description/>
  <cp:lastModifiedBy>Michelle Nesbitt</cp:lastModifiedBy>
  <cp:revision>9</cp:revision>
  <cp:lastPrinted>2018-01-31T15:24:00Z</cp:lastPrinted>
  <dcterms:created xsi:type="dcterms:W3CDTF">2020-07-25T18:07:00Z</dcterms:created>
  <dcterms:modified xsi:type="dcterms:W3CDTF">2020-08-04T15:03:00Z</dcterms:modified>
</cp:coreProperties>
</file>